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4D047" w14:textId="610B63FE" w:rsidR="00C6554A" w:rsidRPr="008B5277" w:rsidRDefault="00C6554A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bookmarkEnd w:id="0"/>
    <w:bookmarkEnd w:id="1"/>
    <w:bookmarkEnd w:id="2"/>
    <w:bookmarkEnd w:id="3"/>
    <w:bookmarkEnd w:id="4"/>
    <w:p w14:paraId="44770132" w14:textId="5CFA89C9" w:rsidR="00C6554A" w:rsidRPr="0005236A" w:rsidRDefault="003A7DBC" w:rsidP="00C6554A">
      <w:pPr>
        <w:pStyle w:val="Title"/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4144" behindDoc="0" locked="0" layoutInCell="1" allowOverlap="1" wp14:anchorId="2A60FCB7" wp14:editId="22F83A19">
            <wp:simplePos x="1143000" y="1447800"/>
            <wp:positionH relativeFrom="margin">
              <wp:align>center</wp:align>
            </wp:positionH>
            <wp:positionV relativeFrom="margin">
              <wp:align>center</wp:align>
            </wp:positionV>
            <wp:extent cx="6619141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141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EB6751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Pandora</w:t>
      </w:r>
    </w:p>
    <w:p w14:paraId="2475A6FE" w14:textId="13788A26" w:rsidR="00C6554A" w:rsidRPr="0005236A" w:rsidRDefault="00C23BED" w:rsidP="00C6554A">
      <w:pPr>
        <w:pStyle w:val="Subtitle"/>
        <w:rPr>
          <w:caps w:val="0"/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COMS 557 </w:t>
      </w:r>
      <w:r w:rsidR="00EB6751" w:rsidRPr="0005236A">
        <w:rPr>
          <w:caps w:val="0"/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OpenGL Project</w:t>
      </w:r>
    </w:p>
    <w:p w14:paraId="7D8D9E0F" w14:textId="6C1FFB2A" w:rsidR="00EB6751" w:rsidRPr="0005236A" w:rsidRDefault="00EB6751" w:rsidP="00C6554A">
      <w:pPr>
        <w:pStyle w:val="ContactInfo"/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Supriya Raul</w:t>
      </w:r>
      <w:r w:rsidR="00451563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6554A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| </w:t>
      </w:r>
      <w:r w:rsidR="00451563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UID - 401341969</w:t>
      </w:r>
      <w:r w:rsidR="00C6554A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579493C" w14:textId="77777777" w:rsidR="0005236A" w:rsidRPr="0005236A" w:rsidRDefault="00451563" w:rsidP="00EB6751">
      <w:pPr>
        <w:pStyle w:val="ContactInfo"/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Iowa State University</w:t>
      </w:r>
      <w:r w:rsidR="00EB6751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| </w:t>
      </w:r>
      <w:r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Computer Graphics and Geometric Modeling</w:t>
      </w:r>
      <w:r w:rsidR="00C23BED" w:rsidRPr="0005236A">
        <w:rPr>
          <w:color w:val="0081A4" w:themeColor="accent4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| Fall 2017</w:t>
      </w:r>
    </w:p>
    <w:p w14:paraId="3EA7A4AE" w14:textId="77777777" w:rsidR="0005236A" w:rsidRDefault="0005236A">
      <w:pPr>
        <w:rPr>
          <w:color w:val="425EA9" w:themeColor="accent5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25EA9" w:themeColor="accent5" w:themeShade="BF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009C7B8" w14:textId="77777777" w:rsidR="008B66F3" w:rsidRPr="00D97AF0" w:rsidRDefault="0005236A" w:rsidP="0005236A">
      <w:pPr>
        <w:pStyle w:val="Heading1"/>
        <w:jc w:val="center"/>
        <w:rPr>
          <w:sz w:val="36"/>
        </w:rPr>
      </w:pPr>
      <w:bookmarkStart w:id="5" w:name="_Table_of_Contents"/>
      <w:bookmarkEnd w:id="5"/>
      <w:r w:rsidRPr="00D97AF0">
        <w:rPr>
          <w:sz w:val="36"/>
        </w:rPr>
        <w:lastRenderedPageBreak/>
        <w:t>Table of Contents</w:t>
      </w:r>
    </w:p>
    <w:p w14:paraId="0DE0BA9F" w14:textId="77777777" w:rsidR="008613E4" w:rsidRDefault="008613E4" w:rsidP="008613E4">
      <w:pPr>
        <w:pStyle w:val="Heading1"/>
        <w:tabs>
          <w:tab w:val="right" w:pos="8640"/>
        </w:tabs>
        <w:ind w:left="720"/>
        <w:jc w:val="both"/>
        <w:rPr>
          <w:rFonts w:asciiTheme="minorHAnsi" w:eastAsiaTheme="minorHAnsi" w:hAnsiTheme="minorHAnsi" w:cstheme="minorBidi"/>
          <w:color w:val="595959" w:themeColor="text1" w:themeTint="A6"/>
          <w:sz w:val="24"/>
        </w:rPr>
      </w:pPr>
    </w:p>
    <w:bookmarkStart w:id="6" w:name="_Table_of_Screenshots_1"/>
    <w:bookmarkEnd w:id="6"/>
    <w:p w14:paraId="2F2DFE5B" w14:textId="425EE821" w:rsidR="008B66F3" w:rsidRPr="00D97AF0" w:rsidRDefault="008C7B70" w:rsidP="008F7BFD">
      <w:pPr>
        <w:pStyle w:val="Heading1"/>
        <w:tabs>
          <w:tab w:val="right" w:pos="8640"/>
        </w:tabs>
        <w:jc w:val="both"/>
        <w:rPr>
          <w:rFonts w:asciiTheme="minorHAnsi" w:eastAsiaTheme="minorHAnsi" w:hAnsiTheme="minorHAnsi" w:cstheme="minorBidi"/>
          <w:color w:val="595959" w:themeColor="text1" w:themeTint="A6"/>
          <w:sz w:val="24"/>
        </w:rPr>
      </w:pPr>
      <w:r>
        <w:rPr>
          <w:rFonts w:asciiTheme="minorHAnsi" w:eastAsiaTheme="minorHAnsi" w:hAnsiTheme="minorHAnsi" w:cstheme="minorBidi"/>
          <w:color w:val="595959" w:themeColor="text1" w:themeTint="A6"/>
          <w:sz w:val="24"/>
        </w:rPr>
        <w:fldChar w:fldCharType="begin"/>
      </w:r>
      <w:r>
        <w:rPr>
          <w:rFonts w:asciiTheme="minorHAnsi" w:eastAsiaTheme="minorHAnsi" w:hAnsiTheme="minorHAnsi" w:cstheme="minorBidi"/>
          <w:color w:val="595959" w:themeColor="text1" w:themeTint="A6"/>
          <w:sz w:val="24"/>
        </w:rPr>
        <w:instrText xml:space="preserve"> HYPERLINK  \l "_Table_of_Screenshots" </w:instrText>
      </w:r>
      <w:r>
        <w:rPr>
          <w:rFonts w:asciiTheme="minorHAnsi" w:eastAsiaTheme="minorHAnsi" w:hAnsiTheme="minorHAnsi" w:cstheme="minorBidi"/>
          <w:color w:val="595959" w:themeColor="text1" w:themeTint="A6"/>
          <w:sz w:val="24"/>
        </w:rPr>
        <w:fldChar w:fldCharType="separate"/>
      </w:r>
      <w:r w:rsidR="008B66F3" w:rsidRPr="008C7B70">
        <w:rPr>
          <w:rStyle w:val="Hyperlink"/>
          <w:rFonts w:asciiTheme="minorHAnsi" w:eastAsiaTheme="minorHAnsi" w:hAnsiTheme="minorHAnsi" w:cstheme="minorBidi"/>
          <w:sz w:val="24"/>
        </w:rPr>
        <w:t xml:space="preserve">Table of </w:t>
      </w:r>
      <w:r w:rsidR="00997938" w:rsidRPr="008C7B70">
        <w:rPr>
          <w:rStyle w:val="Hyperlink"/>
          <w:rFonts w:asciiTheme="minorHAnsi" w:eastAsiaTheme="minorHAnsi" w:hAnsiTheme="minorHAnsi" w:cstheme="minorBidi"/>
          <w:sz w:val="24"/>
        </w:rPr>
        <w:t>Screenshots</w:t>
      </w:r>
      <w:r>
        <w:rPr>
          <w:rFonts w:asciiTheme="minorHAnsi" w:eastAsiaTheme="minorHAnsi" w:hAnsiTheme="minorHAnsi" w:cstheme="minorBidi"/>
          <w:color w:val="595959" w:themeColor="text1" w:themeTint="A6"/>
          <w:sz w:val="24"/>
        </w:rPr>
        <w:fldChar w:fldCharType="end"/>
      </w:r>
      <w:r w:rsidR="008613E4">
        <w:rPr>
          <w:rFonts w:asciiTheme="minorHAnsi" w:eastAsiaTheme="minorHAnsi" w:hAnsiTheme="minorHAnsi" w:cstheme="minorBidi"/>
          <w:color w:val="595959" w:themeColor="text1" w:themeTint="A6"/>
          <w:sz w:val="24"/>
        </w:rPr>
        <w:tab/>
        <w:t>2</w:t>
      </w:r>
    </w:p>
    <w:p w14:paraId="075925D3" w14:textId="5E5911E7" w:rsidR="008B66F3" w:rsidRPr="00D97AF0" w:rsidRDefault="005127F5" w:rsidP="00EE5E71">
      <w:pPr>
        <w:pStyle w:val="ListParagraph"/>
        <w:numPr>
          <w:ilvl w:val="0"/>
          <w:numId w:val="24"/>
        </w:numPr>
        <w:tabs>
          <w:tab w:val="right" w:pos="8640"/>
        </w:tabs>
        <w:jc w:val="both"/>
        <w:rPr>
          <w:sz w:val="24"/>
        </w:rPr>
      </w:pPr>
      <w:hyperlink w:anchor="_Introduction" w:history="1">
        <w:r w:rsidR="008B66F3" w:rsidRPr="00AC098F">
          <w:rPr>
            <w:rStyle w:val="Hyperlink"/>
            <w:sz w:val="24"/>
          </w:rPr>
          <w:t>Introduction</w:t>
        </w:r>
      </w:hyperlink>
      <w:r w:rsidR="00EE5E71">
        <w:rPr>
          <w:sz w:val="24"/>
        </w:rPr>
        <w:tab/>
      </w:r>
      <w:r w:rsidR="005E3272">
        <w:rPr>
          <w:sz w:val="24"/>
        </w:rPr>
        <w:t>7</w:t>
      </w:r>
    </w:p>
    <w:p w14:paraId="2A9832D6" w14:textId="42DCF481" w:rsidR="008B66F3" w:rsidRPr="00D97AF0" w:rsidRDefault="005127F5" w:rsidP="00EE5E71">
      <w:pPr>
        <w:pStyle w:val="ListParagraph"/>
        <w:numPr>
          <w:ilvl w:val="0"/>
          <w:numId w:val="24"/>
        </w:numPr>
        <w:tabs>
          <w:tab w:val="right" w:pos="8640"/>
        </w:tabs>
        <w:jc w:val="both"/>
        <w:rPr>
          <w:sz w:val="24"/>
        </w:rPr>
      </w:pPr>
      <w:hyperlink w:anchor="_Methodology" w:history="1">
        <w:r w:rsidR="008B66F3" w:rsidRPr="00AC098F">
          <w:rPr>
            <w:rStyle w:val="Hyperlink"/>
            <w:sz w:val="24"/>
          </w:rPr>
          <w:t>Methodology</w:t>
        </w:r>
      </w:hyperlink>
      <w:r w:rsidR="00EE5E71">
        <w:rPr>
          <w:sz w:val="24"/>
        </w:rPr>
        <w:tab/>
      </w:r>
      <w:r w:rsidR="005E3272">
        <w:rPr>
          <w:sz w:val="24"/>
        </w:rPr>
        <w:t>7</w:t>
      </w:r>
    </w:p>
    <w:p w14:paraId="50E42BA2" w14:textId="3CF4D8ED" w:rsidR="00C40D61" w:rsidRDefault="005127F5" w:rsidP="00EE5E71">
      <w:pPr>
        <w:pStyle w:val="ListParagraph"/>
        <w:numPr>
          <w:ilvl w:val="1"/>
          <w:numId w:val="24"/>
        </w:numPr>
        <w:tabs>
          <w:tab w:val="right" w:pos="8640"/>
        </w:tabs>
        <w:jc w:val="both"/>
        <w:rPr>
          <w:sz w:val="24"/>
        </w:rPr>
      </w:pPr>
      <w:hyperlink w:anchor="_Methodology" w:history="1">
        <w:r w:rsidR="008B66F3" w:rsidRPr="00AC098F">
          <w:rPr>
            <w:rStyle w:val="Hyperlink"/>
            <w:sz w:val="24"/>
          </w:rPr>
          <w:t>Implementation Details</w:t>
        </w:r>
      </w:hyperlink>
      <w:r w:rsidR="00C40D61">
        <w:rPr>
          <w:sz w:val="24"/>
        </w:rPr>
        <w:tab/>
        <w:t>7</w:t>
      </w:r>
    </w:p>
    <w:p w14:paraId="56E437C6" w14:textId="0F712FAE" w:rsidR="008B66F3" w:rsidRPr="00D97AF0" w:rsidRDefault="005127F5" w:rsidP="00C40D61">
      <w:pPr>
        <w:pStyle w:val="ListParagraph"/>
        <w:numPr>
          <w:ilvl w:val="2"/>
          <w:numId w:val="24"/>
        </w:numPr>
        <w:tabs>
          <w:tab w:val="right" w:pos="8640"/>
        </w:tabs>
        <w:jc w:val="both"/>
        <w:rPr>
          <w:sz w:val="24"/>
        </w:rPr>
      </w:pPr>
      <w:hyperlink w:anchor="ExternalLibraries" w:history="1">
        <w:r w:rsidR="00C40D61" w:rsidRPr="00A42D85">
          <w:rPr>
            <w:rStyle w:val="Hyperlink"/>
            <w:sz w:val="24"/>
          </w:rPr>
          <w:t>External Libraries</w:t>
        </w:r>
      </w:hyperlink>
      <w:r w:rsidR="00EE5E71">
        <w:rPr>
          <w:sz w:val="24"/>
        </w:rPr>
        <w:tab/>
      </w:r>
      <w:r w:rsidR="005E3272">
        <w:rPr>
          <w:sz w:val="24"/>
        </w:rPr>
        <w:t>7</w:t>
      </w:r>
    </w:p>
    <w:p w14:paraId="48499855" w14:textId="22E7EC96" w:rsidR="004F6F7F" w:rsidRPr="00D97AF0" w:rsidRDefault="005127F5" w:rsidP="00EE5E71">
      <w:pPr>
        <w:pStyle w:val="ListParagraph"/>
        <w:numPr>
          <w:ilvl w:val="1"/>
          <w:numId w:val="24"/>
        </w:numPr>
        <w:tabs>
          <w:tab w:val="right" w:pos="8640"/>
        </w:tabs>
        <w:jc w:val="both"/>
        <w:rPr>
          <w:sz w:val="24"/>
        </w:rPr>
      </w:pPr>
      <w:hyperlink w:anchor="Navigation" w:history="1">
        <w:r w:rsidR="004F6F7F" w:rsidRPr="001D7969">
          <w:rPr>
            <w:rStyle w:val="Hyperlink"/>
            <w:sz w:val="24"/>
          </w:rPr>
          <w:t>Navigation</w:t>
        </w:r>
      </w:hyperlink>
      <w:r w:rsidR="00EE5E71">
        <w:rPr>
          <w:sz w:val="24"/>
        </w:rPr>
        <w:tab/>
      </w:r>
      <w:r w:rsidR="0041179F">
        <w:rPr>
          <w:sz w:val="24"/>
        </w:rPr>
        <w:t>8</w:t>
      </w:r>
    </w:p>
    <w:p w14:paraId="5BB2DB69" w14:textId="68878111" w:rsidR="005C1240" w:rsidRDefault="005127F5" w:rsidP="00EE5E71">
      <w:pPr>
        <w:pStyle w:val="ListParagraph"/>
        <w:numPr>
          <w:ilvl w:val="1"/>
          <w:numId w:val="24"/>
        </w:numPr>
        <w:tabs>
          <w:tab w:val="right" w:pos="8640"/>
        </w:tabs>
        <w:jc w:val="both"/>
        <w:rPr>
          <w:sz w:val="24"/>
        </w:rPr>
      </w:pPr>
      <w:hyperlink w:anchor="ElementsIncluded" w:history="1">
        <w:r w:rsidR="008B66F3" w:rsidRPr="00A42D85">
          <w:rPr>
            <w:rStyle w:val="Hyperlink"/>
            <w:sz w:val="24"/>
          </w:rPr>
          <w:t xml:space="preserve">Elements </w:t>
        </w:r>
        <w:r w:rsidR="0071044D" w:rsidRPr="00A42D85">
          <w:rPr>
            <w:rStyle w:val="Hyperlink"/>
            <w:sz w:val="24"/>
          </w:rPr>
          <w:t>Included</w:t>
        </w:r>
      </w:hyperlink>
      <w:r w:rsidR="005C1240">
        <w:rPr>
          <w:sz w:val="24"/>
        </w:rPr>
        <w:t xml:space="preserve"> </w:t>
      </w:r>
      <w:r w:rsidR="00EE5E71">
        <w:rPr>
          <w:sz w:val="24"/>
        </w:rPr>
        <w:tab/>
      </w:r>
      <w:r w:rsidR="0041179F">
        <w:rPr>
          <w:sz w:val="24"/>
        </w:rPr>
        <w:t>9</w:t>
      </w:r>
    </w:p>
    <w:p w14:paraId="01229D96" w14:textId="7ED25F30" w:rsidR="00EE5E71" w:rsidRPr="00EE5E71" w:rsidRDefault="005127F5" w:rsidP="00EE5E71">
      <w:pPr>
        <w:pStyle w:val="ListParagraph"/>
        <w:numPr>
          <w:ilvl w:val="2"/>
          <w:numId w:val="24"/>
        </w:numPr>
        <w:tabs>
          <w:tab w:val="right" w:pos="8640"/>
        </w:tabs>
        <w:jc w:val="both"/>
        <w:rPr>
          <w:sz w:val="24"/>
        </w:rPr>
      </w:pPr>
      <w:hyperlink w:anchor="ElementsIncluded" w:history="1">
        <w:r w:rsidR="0060257E" w:rsidRPr="00A42D85">
          <w:rPr>
            <w:rStyle w:val="Hyperlink"/>
            <w:sz w:val="24"/>
          </w:rPr>
          <w:t>Blend map for multi-texturing</w:t>
        </w:r>
      </w:hyperlink>
      <w:r w:rsidR="00EE5E71">
        <w:rPr>
          <w:sz w:val="24"/>
        </w:rPr>
        <w:tab/>
      </w:r>
      <w:r w:rsidR="0041179F">
        <w:rPr>
          <w:sz w:val="24"/>
        </w:rPr>
        <w:t>9</w:t>
      </w:r>
    </w:p>
    <w:p w14:paraId="5BDA1F60" w14:textId="1DA8E32B" w:rsidR="0060257E" w:rsidRPr="00EE5E71" w:rsidRDefault="00FD44C1" w:rsidP="00EE5E71">
      <w:pPr>
        <w:pStyle w:val="ListParagraph"/>
        <w:tabs>
          <w:tab w:val="right" w:pos="8640"/>
        </w:tabs>
        <w:jc w:val="both"/>
        <w:rPr>
          <w:sz w:val="24"/>
        </w:rPr>
      </w:pPr>
      <w:r>
        <w:rPr>
          <w:sz w:val="24"/>
        </w:rPr>
        <w:t xml:space="preserve">2.3.2. </w:t>
      </w:r>
      <w:hyperlink w:anchor="HeightMap" w:history="1">
        <w:r w:rsidR="0060257E" w:rsidRPr="00A42D85">
          <w:rPr>
            <w:rStyle w:val="Hyperlink"/>
            <w:sz w:val="24"/>
          </w:rPr>
          <w:t>Height map for mountains and valleys</w:t>
        </w:r>
      </w:hyperlink>
      <w:r w:rsidR="00EE5E71">
        <w:rPr>
          <w:sz w:val="24"/>
        </w:rPr>
        <w:tab/>
      </w:r>
      <w:r w:rsidR="0041179F">
        <w:rPr>
          <w:sz w:val="24"/>
        </w:rPr>
        <w:t>9</w:t>
      </w:r>
    </w:p>
    <w:p w14:paraId="59F27FB6" w14:textId="3469906D" w:rsidR="0060257E" w:rsidRPr="00EE5E71" w:rsidRDefault="00FD44C1" w:rsidP="00EE5E71">
      <w:pPr>
        <w:pStyle w:val="ListParagraph"/>
        <w:tabs>
          <w:tab w:val="right" w:pos="8640"/>
        </w:tabs>
        <w:jc w:val="both"/>
        <w:rPr>
          <w:sz w:val="24"/>
        </w:rPr>
      </w:pPr>
      <w:r>
        <w:rPr>
          <w:sz w:val="24"/>
        </w:rPr>
        <w:t xml:space="preserve">2.3.3. </w:t>
      </w:r>
      <w:hyperlink w:anchor="UVmap" w:history="1">
        <w:r w:rsidR="0060257E" w:rsidRPr="00A42D85">
          <w:rPr>
            <w:rStyle w:val="Hyperlink"/>
            <w:sz w:val="24"/>
          </w:rPr>
          <w:t>UV map for trees</w:t>
        </w:r>
      </w:hyperlink>
      <w:r w:rsidR="00EE5E71">
        <w:rPr>
          <w:sz w:val="24"/>
        </w:rPr>
        <w:tab/>
      </w:r>
      <w:r w:rsidR="0041179F">
        <w:rPr>
          <w:sz w:val="24"/>
        </w:rPr>
        <w:t>10</w:t>
      </w:r>
    </w:p>
    <w:p w14:paraId="70AA69D7" w14:textId="56344C40" w:rsidR="00DE0A96" w:rsidRPr="00EE5E71" w:rsidRDefault="00FD44C1" w:rsidP="00EE5E71">
      <w:pPr>
        <w:pStyle w:val="ListParagraph"/>
        <w:tabs>
          <w:tab w:val="right" w:pos="8640"/>
        </w:tabs>
        <w:jc w:val="both"/>
        <w:rPr>
          <w:sz w:val="24"/>
        </w:rPr>
      </w:pPr>
      <w:r>
        <w:rPr>
          <w:sz w:val="24"/>
        </w:rPr>
        <w:t xml:space="preserve">2.3.4. </w:t>
      </w:r>
      <w:hyperlink w:anchor="displacementMap" w:history="1">
        <w:r w:rsidR="0060257E" w:rsidRPr="00A42D85">
          <w:rPr>
            <w:rStyle w:val="Hyperlink"/>
            <w:sz w:val="24"/>
          </w:rPr>
          <w:t>Displacement map for ripples in the river</w:t>
        </w:r>
      </w:hyperlink>
      <w:r w:rsidR="00EE5E71">
        <w:rPr>
          <w:sz w:val="24"/>
        </w:rPr>
        <w:tab/>
      </w:r>
      <w:r w:rsidR="0041179F">
        <w:rPr>
          <w:sz w:val="24"/>
        </w:rPr>
        <w:t>10</w:t>
      </w:r>
    </w:p>
    <w:p w14:paraId="3D057ED0" w14:textId="4C6B10AB" w:rsidR="00EA0960" w:rsidRPr="00EE5E71" w:rsidRDefault="00FD44C1" w:rsidP="00EE5E71">
      <w:pPr>
        <w:pStyle w:val="ListParagraph"/>
        <w:tabs>
          <w:tab w:val="right" w:pos="8640"/>
        </w:tabs>
        <w:rPr>
          <w:sz w:val="24"/>
        </w:rPr>
      </w:pPr>
      <w:r>
        <w:rPr>
          <w:sz w:val="24"/>
        </w:rPr>
        <w:t xml:space="preserve">2.3.5. </w:t>
      </w:r>
      <w:hyperlink w:anchor="Cubemap" w:history="1">
        <w:r w:rsidR="00EA0960" w:rsidRPr="00A42D85">
          <w:rPr>
            <w:rStyle w:val="Hyperlink"/>
            <w:sz w:val="24"/>
          </w:rPr>
          <w:t>Cube map for skybox</w:t>
        </w:r>
      </w:hyperlink>
      <w:r w:rsidR="00EE5E71">
        <w:rPr>
          <w:sz w:val="24"/>
        </w:rPr>
        <w:tab/>
      </w:r>
      <w:r w:rsidR="001D1158">
        <w:rPr>
          <w:sz w:val="24"/>
        </w:rPr>
        <w:t>1</w:t>
      </w:r>
      <w:r w:rsidR="0041179F">
        <w:rPr>
          <w:sz w:val="24"/>
        </w:rPr>
        <w:t>1</w:t>
      </w:r>
    </w:p>
    <w:p w14:paraId="70351FA8" w14:textId="43B79A05" w:rsidR="005C1240" w:rsidRPr="005C1240" w:rsidRDefault="005127F5" w:rsidP="00EE5E71">
      <w:pPr>
        <w:pStyle w:val="ListParagraph"/>
        <w:numPr>
          <w:ilvl w:val="1"/>
          <w:numId w:val="24"/>
        </w:numPr>
        <w:tabs>
          <w:tab w:val="right" w:pos="8640"/>
        </w:tabs>
        <w:jc w:val="both"/>
        <w:rPr>
          <w:sz w:val="24"/>
        </w:rPr>
      </w:pPr>
      <w:hyperlink w:anchor="Positioningtrees" w:history="1">
        <w:r w:rsidR="005C1240" w:rsidRPr="00A42D85">
          <w:rPr>
            <w:rStyle w:val="Hyperlink"/>
            <w:sz w:val="24"/>
          </w:rPr>
          <w:t>Positioning of individual trees</w:t>
        </w:r>
      </w:hyperlink>
      <w:r w:rsidR="00EE5E71">
        <w:rPr>
          <w:sz w:val="24"/>
        </w:rPr>
        <w:tab/>
      </w:r>
      <w:r w:rsidR="001D1158">
        <w:rPr>
          <w:sz w:val="24"/>
        </w:rPr>
        <w:t>1</w:t>
      </w:r>
      <w:r w:rsidR="0041179F">
        <w:rPr>
          <w:sz w:val="24"/>
        </w:rPr>
        <w:t>2</w:t>
      </w:r>
    </w:p>
    <w:p w14:paraId="7ED8EAAF" w14:textId="765F3928" w:rsidR="00AD5217" w:rsidRDefault="005127F5" w:rsidP="00EE5E71">
      <w:pPr>
        <w:pStyle w:val="ListParagraph"/>
        <w:numPr>
          <w:ilvl w:val="0"/>
          <w:numId w:val="24"/>
        </w:numPr>
        <w:tabs>
          <w:tab w:val="right" w:pos="8640"/>
        </w:tabs>
        <w:jc w:val="both"/>
        <w:rPr>
          <w:sz w:val="24"/>
        </w:rPr>
      </w:pPr>
      <w:hyperlink w:anchor="Result" w:history="1">
        <w:r w:rsidR="0071044D" w:rsidRPr="00A42D85">
          <w:rPr>
            <w:rStyle w:val="Hyperlink"/>
            <w:sz w:val="24"/>
          </w:rPr>
          <w:t>Result</w:t>
        </w:r>
      </w:hyperlink>
      <w:r w:rsidR="00AD5217">
        <w:rPr>
          <w:sz w:val="24"/>
        </w:rPr>
        <w:tab/>
        <w:t>1</w:t>
      </w:r>
      <w:r w:rsidR="0041179F">
        <w:rPr>
          <w:sz w:val="24"/>
        </w:rPr>
        <w:t>2</w:t>
      </w:r>
    </w:p>
    <w:p w14:paraId="0B51A1FD" w14:textId="5BA0901F" w:rsidR="0071044D" w:rsidRPr="00D97AF0" w:rsidRDefault="005127F5" w:rsidP="00EE5E71">
      <w:pPr>
        <w:pStyle w:val="ListParagraph"/>
        <w:numPr>
          <w:ilvl w:val="0"/>
          <w:numId w:val="24"/>
        </w:numPr>
        <w:tabs>
          <w:tab w:val="right" w:pos="8640"/>
        </w:tabs>
        <w:jc w:val="both"/>
        <w:rPr>
          <w:sz w:val="24"/>
        </w:rPr>
      </w:pPr>
      <w:hyperlink w:anchor="FutureEnhancements" w:history="1">
        <w:r w:rsidR="00AD5217" w:rsidRPr="00A42D85">
          <w:rPr>
            <w:rStyle w:val="Hyperlink"/>
            <w:sz w:val="24"/>
          </w:rPr>
          <w:t xml:space="preserve">Key areas for </w:t>
        </w:r>
        <w:r w:rsidR="002E47FA" w:rsidRPr="00A42D85">
          <w:rPr>
            <w:rStyle w:val="Hyperlink"/>
            <w:sz w:val="24"/>
          </w:rPr>
          <w:t>future enhancements</w:t>
        </w:r>
      </w:hyperlink>
      <w:r w:rsidR="00EE5E71">
        <w:rPr>
          <w:sz w:val="24"/>
        </w:rPr>
        <w:tab/>
      </w:r>
      <w:r w:rsidR="001D1158">
        <w:rPr>
          <w:sz w:val="24"/>
        </w:rPr>
        <w:t>1</w:t>
      </w:r>
      <w:r w:rsidR="0041179F">
        <w:rPr>
          <w:sz w:val="24"/>
        </w:rPr>
        <w:t>3</w:t>
      </w:r>
    </w:p>
    <w:p w14:paraId="61ADFC2F" w14:textId="7EBBF276" w:rsidR="008B66F3" w:rsidRPr="0071044D" w:rsidRDefault="008B66F3">
      <w:pPr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bookmarkStart w:id="7" w:name="_Table_of_Screenshots"/>
    <w:bookmarkEnd w:id="7"/>
    <w:p w14:paraId="04311CD9" w14:textId="3384C0BA" w:rsidR="008B66F3" w:rsidRPr="00D97AF0" w:rsidRDefault="008C7B70" w:rsidP="008B66F3">
      <w:pPr>
        <w:pStyle w:val="Heading1"/>
        <w:jc w:val="center"/>
        <w:rPr>
          <w:sz w:val="36"/>
        </w:rPr>
      </w:pPr>
      <w:r>
        <w:rPr>
          <w:sz w:val="36"/>
        </w:rPr>
        <w:lastRenderedPageBreak/>
        <w:fldChar w:fldCharType="begin"/>
      </w:r>
      <w:r>
        <w:rPr>
          <w:sz w:val="36"/>
        </w:rPr>
        <w:instrText xml:space="preserve"> HYPERLINK  \l "_Table_of_Screenshots_1" </w:instrText>
      </w:r>
      <w:r>
        <w:rPr>
          <w:sz w:val="36"/>
        </w:rPr>
        <w:fldChar w:fldCharType="separate"/>
      </w:r>
      <w:r w:rsidR="008B66F3" w:rsidRPr="008C7B70">
        <w:rPr>
          <w:rStyle w:val="Hyperlink"/>
          <w:sz w:val="36"/>
        </w:rPr>
        <w:t xml:space="preserve">Table of </w:t>
      </w:r>
      <w:r w:rsidR="00997938" w:rsidRPr="008C7B70">
        <w:rPr>
          <w:rStyle w:val="Hyperlink"/>
          <w:sz w:val="36"/>
        </w:rPr>
        <w:t>Screenshots</w:t>
      </w:r>
      <w:r>
        <w:rPr>
          <w:sz w:val="36"/>
        </w:rPr>
        <w:fldChar w:fldCharType="end"/>
      </w:r>
    </w:p>
    <w:p w14:paraId="70868E6D" w14:textId="77777777" w:rsidR="00E50A55" w:rsidRDefault="00E50A55" w:rsidP="00E50A55">
      <w:pPr>
        <w:pStyle w:val="ListParagraph"/>
        <w:rPr>
          <w:sz w:val="24"/>
        </w:rPr>
      </w:pPr>
    </w:p>
    <w:p w14:paraId="7FF7C8B9" w14:textId="6BAF6F0E" w:rsidR="004D05FE" w:rsidRPr="00D97AF0" w:rsidRDefault="004D05FE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 xml:space="preserve">Terrain rendering </w:t>
      </w:r>
      <w:r w:rsidR="003C7B43" w:rsidRPr="00D97AF0">
        <w:rPr>
          <w:sz w:val="24"/>
        </w:rPr>
        <w:t>with</w:t>
      </w:r>
      <w:r w:rsidR="008E3445" w:rsidRPr="00D97AF0">
        <w:rPr>
          <w:sz w:val="24"/>
        </w:rPr>
        <w:t xml:space="preserve"> height map (</w:t>
      </w:r>
      <w:r w:rsidR="003C7B43" w:rsidRPr="00D97AF0">
        <w:rPr>
          <w:sz w:val="24"/>
        </w:rPr>
        <w:t>multiple primitives</w:t>
      </w:r>
      <w:r w:rsidR="008E3445" w:rsidRPr="00D97AF0">
        <w:rPr>
          <w:sz w:val="24"/>
        </w:rPr>
        <w:t>)</w:t>
      </w:r>
      <w:r w:rsidR="0079644D" w:rsidRPr="00D97AF0">
        <w:rPr>
          <w:sz w:val="24"/>
        </w:rPr>
        <w:t xml:space="preserve">, </w:t>
      </w:r>
      <w:r w:rsidR="003C7B43" w:rsidRPr="00D97AF0">
        <w:rPr>
          <w:sz w:val="24"/>
        </w:rPr>
        <w:t>multiple textures</w:t>
      </w:r>
      <w:r w:rsidR="0079644D" w:rsidRPr="00D97AF0">
        <w:rPr>
          <w:sz w:val="24"/>
        </w:rPr>
        <w:t xml:space="preserve"> and no light</w:t>
      </w:r>
      <w:r w:rsidR="00394368">
        <w:rPr>
          <w:sz w:val="24"/>
        </w:rPr>
        <w:tab/>
        <w:t>3</w:t>
      </w:r>
    </w:p>
    <w:p w14:paraId="3A1F3E9A" w14:textId="0E60170D" w:rsidR="00A36A70" w:rsidRPr="00D97AF0" w:rsidRDefault="00A36A70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Displacement map for ripples in river</w:t>
      </w:r>
      <w:r w:rsidR="00394368">
        <w:rPr>
          <w:sz w:val="24"/>
        </w:rPr>
        <w:tab/>
        <w:t>3</w:t>
      </w:r>
    </w:p>
    <w:p w14:paraId="11A3CCFA" w14:textId="017A5C0E" w:rsidR="000C5450" w:rsidRPr="00D97AF0" w:rsidRDefault="000C5450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Tree model load</w:t>
      </w:r>
      <w:r w:rsidR="00622528" w:rsidRPr="00D97AF0">
        <w:rPr>
          <w:sz w:val="24"/>
        </w:rPr>
        <w:t xml:space="preserve">, tree </w:t>
      </w:r>
      <w:r w:rsidRPr="00D97AF0">
        <w:rPr>
          <w:sz w:val="24"/>
        </w:rPr>
        <w:t>placement based on terrain height</w:t>
      </w:r>
      <w:r w:rsidR="00622528" w:rsidRPr="00D97AF0">
        <w:rPr>
          <w:sz w:val="24"/>
        </w:rPr>
        <w:t xml:space="preserve"> and directional light</w:t>
      </w:r>
      <w:r w:rsidR="00394368">
        <w:rPr>
          <w:sz w:val="24"/>
        </w:rPr>
        <w:tab/>
        <w:t>4</w:t>
      </w:r>
    </w:p>
    <w:p w14:paraId="5FDC6ED2" w14:textId="43672DE5" w:rsidR="004D05FE" w:rsidRPr="00D97AF0" w:rsidRDefault="001B166D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Light Effect and Skybox</w:t>
      </w:r>
      <w:r w:rsidR="00394368">
        <w:rPr>
          <w:sz w:val="24"/>
        </w:rPr>
        <w:tab/>
        <w:t>4</w:t>
      </w:r>
    </w:p>
    <w:p w14:paraId="475A13C1" w14:textId="23EE19B0" w:rsidR="001B166D" w:rsidRPr="00D97AF0" w:rsidRDefault="00C62D0B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 xml:space="preserve">Environment map for </w:t>
      </w:r>
      <w:r w:rsidR="00756E9D" w:rsidRPr="00D97AF0">
        <w:rPr>
          <w:sz w:val="24"/>
        </w:rPr>
        <w:t>reflection of</w:t>
      </w:r>
      <w:r w:rsidRPr="00D97AF0">
        <w:rPr>
          <w:sz w:val="24"/>
        </w:rPr>
        <w:t xml:space="preserve"> the sky</w:t>
      </w:r>
      <w:r w:rsidR="00756E9D" w:rsidRPr="00D97AF0">
        <w:rPr>
          <w:sz w:val="24"/>
        </w:rPr>
        <w:t xml:space="preserve"> in the river</w:t>
      </w:r>
      <w:r w:rsidR="00394368">
        <w:rPr>
          <w:sz w:val="24"/>
        </w:rPr>
        <w:tab/>
        <w:t>5</w:t>
      </w:r>
    </w:p>
    <w:p w14:paraId="0404CF20" w14:textId="6D55DBD9" w:rsidR="00C62D0B" w:rsidRPr="00D97AF0" w:rsidRDefault="00F3475F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Environment map with Displacement map for reflection with ripples</w:t>
      </w:r>
      <w:r w:rsidR="00394368">
        <w:rPr>
          <w:sz w:val="24"/>
        </w:rPr>
        <w:tab/>
        <w:t>5</w:t>
      </w:r>
    </w:p>
    <w:p w14:paraId="0ADB7B17" w14:textId="577136D2" w:rsidR="00D5175B" w:rsidRPr="00D97AF0" w:rsidRDefault="001A2796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 xml:space="preserve">Light effect included with </w:t>
      </w:r>
      <w:r w:rsidR="00CC4FD9" w:rsidRPr="00D97AF0">
        <w:rPr>
          <w:sz w:val="24"/>
        </w:rPr>
        <w:t>r</w:t>
      </w:r>
      <w:r w:rsidR="00AC2FED" w:rsidRPr="00D97AF0">
        <w:rPr>
          <w:sz w:val="24"/>
        </w:rPr>
        <w:t>eflection and ripples</w:t>
      </w:r>
      <w:r w:rsidR="00394368">
        <w:rPr>
          <w:sz w:val="24"/>
        </w:rPr>
        <w:tab/>
        <w:t>6</w:t>
      </w:r>
    </w:p>
    <w:p w14:paraId="32DDF445" w14:textId="783AA648" w:rsidR="003E5EF7" w:rsidRPr="00D97AF0" w:rsidRDefault="003E5EF7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bookmarkStart w:id="8" w:name="_Hlk500958064"/>
      <w:r w:rsidRPr="00D97AF0">
        <w:rPr>
          <w:sz w:val="24"/>
        </w:rPr>
        <w:t>Blend map</w:t>
      </w:r>
      <w:r w:rsidR="003E7255" w:rsidRPr="00D97AF0">
        <w:rPr>
          <w:sz w:val="24"/>
        </w:rPr>
        <w:t xml:space="preserve"> for multi-texturing</w:t>
      </w:r>
      <w:r w:rsidR="00394368">
        <w:rPr>
          <w:sz w:val="24"/>
        </w:rPr>
        <w:tab/>
      </w:r>
      <w:r w:rsidR="00F37C1F">
        <w:rPr>
          <w:sz w:val="24"/>
        </w:rPr>
        <w:t>8</w:t>
      </w:r>
    </w:p>
    <w:p w14:paraId="67878B45" w14:textId="0469F4CC" w:rsidR="007B66FC" w:rsidRPr="00D97AF0" w:rsidRDefault="007B66FC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Height map</w:t>
      </w:r>
      <w:r w:rsidR="003E7255" w:rsidRPr="00D97AF0">
        <w:rPr>
          <w:sz w:val="24"/>
        </w:rPr>
        <w:t xml:space="preserve"> for mountains and valleys</w:t>
      </w:r>
      <w:r w:rsidR="00394368">
        <w:rPr>
          <w:sz w:val="24"/>
        </w:rPr>
        <w:tab/>
      </w:r>
      <w:r w:rsidR="00F37C1F">
        <w:rPr>
          <w:sz w:val="24"/>
        </w:rPr>
        <w:t>8</w:t>
      </w:r>
    </w:p>
    <w:p w14:paraId="5E067D61" w14:textId="23036A71" w:rsidR="005931E7" w:rsidRPr="00D97AF0" w:rsidRDefault="00B5761C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UV map for trees</w:t>
      </w:r>
      <w:r w:rsidR="00394368">
        <w:rPr>
          <w:sz w:val="24"/>
        </w:rPr>
        <w:tab/>
      </w:r>
      <w:r w:rsidR="00F37C1F">
        <w:rPr>
          <w:sz w:val="24"/>
        </w:rPr>
        <w:t>9</w:t>
      </w:r>
    </w:p>
    <w:p w14:paraId="051A6AD1" w14:textId="763705D0" w:rsidR="00B5761C" w:rsidRPr="00D97AF0" w:rsidRDefault="00B5761C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Displacement map for ripples in the river</w:t>
      </w:r>
      <w:r w:rsidR="00394368">
        <w:rPr>
          <w:sz w:val="24"/>
        </w:rPr>
        <w:tab/>
      </w:r>
      <w:r w:rsidR="00F37C1F">
        <w:rPr>
          <w:sz w:val="24"/>
        </w:rPr>
        <w:t>9</w:t>
      </w:r>
    </w:p>
    <w:bookmarkEnd w:id="8"/>
    <w:p w14:paraId="383426F3" w14:textId="46FD4E89" w:rsidR="00212A34" w:rsidRPr="00D97AF0" w:rsidRDefault="00B26F1F" w:rsidP="00394368">
      <w:pPr>
        <w:pStyle w:val="ListParagraph"/>
        <w:numPr>
          <w:ilvl w:val="0"/>
          <w:numId w:val="18"/>
        </w:numPr>
        <w:tabs>
          <w:tab w:val="right" w:pos="8640"/>
        </w:tabs>
        <w:jc w:val="both"/>
        <w:rPr>
          <w:sz w:val="24"/>
        </w:rPr>
      </w:pPr>
      <w:r w:rsidRPr="00D97AF0">
        <w:rPr>
          <w:sz w:val="24"/>
        </w:rPr>
        <w:t>Cube map</w:t>
      </w:r>
      <w:r w:rsidR="00212A34" w:rsidRPr="00D97AF0">
        <w:rPr>
          <w:sz w:val="24"/>
        </w:rPr>
        <w:t xml:space="preserve"> </w:t>
      </w:r>
      <w:r w:rsidR="00D92887" w:rsidRPr="00D97AF0">
        <w:rPr>
          <w:sz w:val="24"/>
        </w:rPr>
        <w:t>for skybox</w:t>
      </w:r>
      <w:r w:rsidR="00394368">
        <w:rPr>
          <w:sz w:val="24"/>
        </w:rPr>
        <w:tab/>
      </w:r>
      <w:r w:rsidR="00F37C1F">
        <w:rPr>
          <w:sz w:val="24"/>
        </w:rPr>
        <w:t>10</w:t>
      </w:r>
    </w:p>
    <w:p w14:paraId="60F15E80" w14:textId="1283B471" w:rsidR="00EB6751" w:rsidRPr="008B66F3" w:rsidRDefault="00EB6751" w:rsidP="008B66F3">
      <w:pPr>
        <w:pStyle w:val="Heading1"/>
      </w:pPr>
      <w:r w:rsidRPr="008B66F3">
        <w:br w:type="page"/>
      </w:r>
    </w:p>
    <w:p w14:paraId="60310E1A" w14:textId="0A670777" w:rsidR="00C6554A" w:rsidRDefault="00686E8B" w:rsidP="00C6554A">
      <w:pPr>
        <w:pStyle w:val="Heading1"/>
      </w:pPr>
      <w:r>
        <w:lastRenderedPageBreak/>
        <w:t>Screenshots</w:t>
      </w:r>
    </w:p>
    <w:p w14:paraId="2D96101C" w14:textId="005AB26B" w:rsidR="0016716C" w:rsidRPr="0016716C" w:rsidRDefault="0029600E" w:rsidP="0016716C">
      <w:r>
        <w:t xml:space="preserve">Terrain Height Mapping + </w:t>
      </w:r>
      <w:r w:rsidR="0089652E">
        <w:t xml:space="preserve">Multitexture + </w:t>
      </w:r>
      <w:r w:rsidR="007D5DD0">
        <w:t>No light:</w:t>
      </w:r>
    </w:p>
    <w:p w14:paraId="6F55C008" w14:textId="28DE1904" w:rsidR="00096FA4" w:rsidRDefault="00686E8B" w:rsidP="00096FA4">
      <w:r>
        <w:rPr>
          <w:noProof/>
        </w:rPr>
        <w:drawing>
          <wp:inline distT="0" distB="0" distL="0" distR="0" wp14:anchorId="1EA22E72" wp14:editId="27D9A0E2">
            <wp:extent cx="5475605" cy="2868295"/>
            <wp:effectExtent l="152400" t="152400" r="353695" b="3702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868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9" w:name="_Hlk500856547"/>
      <w:r w:rsidR="00096FA4">
        <w:t>Displacement Mapping + Multitexture + No light:</w:t>
      </w:r>
    </w:p>
    <w:p w14:paraId="418F3C93" w14:textId="38A55911" w:rsidR="00096FA4" w:rsidRDefault="00096FA4" w:rsidP="00E86696">
      <w:r>
        <w:rPr>
          <w:noProof/>
        </w:rPr>
        <w:drawing>
          <wp:inline distT="0" distB="0" distL="0" distR="0" wp14:anchorId="1226F170" wp14:editId="62FDC2BC">
            <wp:extent cx="5475605" cy="3227614"/>
            <wp:effectExtent l="152400" t="152400" r="353695" b="3543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161" cy="3229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9"/>
    <w:p w14:paraId="19C7BD6C" w14:textId="0D41A3FF" w:rsidR="00096FA4" w:rsidRDefault="00096FA4" w:rsidP="00096FA4">
      <w:r>
        <w:lastRenderedPageBreak/>
        <w:t>Model Loading(Tree) + Tree placement based on terrain height</w:t>
      </w:r>
      <w:r w:rsidR="00A83147">
        <w:t xml:space="preserve"> + Directional Light</w:t>
      </w:r>
      <w:r>
        <w:t>:</w:t>
      </w:r>
    </w:p>
    <w:p w14:paraId="7C8E1E16" w14:textId="7BF4E5D6" w:rsidR="00BE474A" w:rsidRDefault="00E86696" w:rsidP="00686E8B">
      <w:r>
        <w:rPr>
          <w:noProof/>
        </w:rPr>
        <w:drawing>
          <wp:inline distT="0" distB="0" distL="0" distR="0" wp14:anchorId="1A86C400" wp14:editId="3C248ED3">
            <wp:extent cx="5480685" cy="2677795"/>
            <wp:effectExtent l="152400" t="152400" r="367665" b="3702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677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BD33A" w14:textId="7985897A" w:rsidR="00672244" w:rsidRDefault="004D05FE" w:rsidP="00686E8B">
      <w:r>
        <w:t>Light Effect</w:t>
      </w:r>
      <w:r w:rsidR="0079644D">
        <w:t xml:space="preserve"> + Skybox</w:t>
      </w:r>
      <w:r w:rsidR="00672244">
        <w:t>:</w:t>
      </w:r>
    </w:p>
    <w:p w14:paraId="08086B6A" w14:textId="07C73FF8" w:rsidR="007C5961" w:rsidRDefault="007C5961" w:rsidP="00686E8B">
      <w:r>
        <w:rPr>
          <w:noProof/>
        </w:rPr>
        <w:drawing>
          <wp:inline distT="0" distB="0" distL="0" distR="0" wp14:anchorId="73A1914F" wp14:editId="6187F709">
            <wp:extent cx="5486400" cy="2933700"/>
            <wp:effectExtent l="152400" t="152400" r="361950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1DDC5" w14:textId="77777777" w:rsidR="0079644D" w:rsidRDefault="0079644D">
      <w:r>
        <w:br w:type="page"/>
      </w:r>
    </w:p>
    <w:p w14:paraId="2C8736D4" w14:textId="71282AE1" w:rsidR="002448D6" w:rsidRDefault="002448D6" w:rsidP="00686E8B">
      <w:r>
        <w:lastRenderedPageBreak/>
        <w:t>Environment Mapping:</w:t>
      </w:r>
    </w:p>
    <w:p w14:paraId="533CB16B" w14:textId="77777777" w:rsidR="00997938" w:rsidRDefault="002448D6" w:rsidP="00686E8B">
      <w:r>
        <w:rPr>
          <w:noProof/>
        </w:rPr>
        <w:drawing>
          <wp:inline distT="0" distB="0" distL="0" distR="0" wp14:anchorId="49B7D5C5" wp14:editId="381D11ED">
            <wp:extent cx="5475605" cy="2868295"/>
            <wp:effectExtent l="152400" t="152400" r="353695" b="3702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868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C152" w14:textId="3D0711A5" w:rsidR="00A83D48" w:rsidRDefault="00A83D48" w:rsidP="00686E8B">
      <w:r>
        <w:t xml:space="preserve">Environment Mapping + Displacement </w:t>
      </w:r>
      <w:r w:rsidR="0040088B">
        <w:t>Mapping</w:t>
      </w:r>
      <w:r>
        <w:t>:</w:t>
      </w:r>
    </w:p>
    <w:p w14:paraId="2737483E" w14:textId="77777777" w:rsidR="00997938" w:rsidRDefault="00A83D48" w:rsidP="00686E8B">
      <w:r>
        <w:rPr>
          <w:noProof/>
        </w:rPr>
        <w:drawing>
          <wp:inline distT="0" distB="0" distL="0" distR="0" wp14:anchorId="013AE1B5" wp14:editId="4E457C07">
            <wp:extent cx="5486400" cy="2874010"/>
            <wp:effectExtent l="152400" t="152400" r="361950" b="3644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222A98" w14:textId="77777777" w:rsidR="00997938" w:rsidRDefault="00997938">
      <w:r>
        <w:br w:type="page"/>
      </w:r>
    </w:p>
    <w:p w14:paraId="6AB9F4A0" w14:textId="0EDB3237" w:rsidR="008E13A4" w:rsidRDefault="008E13A4" w:rsidP="00686E8B">
      <w:r>
        <w:lastRenderedPageBreak/>
        <w:t>Environment Mapping + Displacement Mapping + Light Effect:</w:t>
      </w:r>
    </w:p>
    <w:p w14:paraId="381E9687" w14:textId="1B86BF08" w:rsidR="00690758" w:rsidRDefault="008E13A4" w:rsidP="00E713FD">
      <w:r>
        <w:rPr>
          <w:noProof/>
        </w:rPr>
        <w:drawing>
          <wp:inline distT="0" distB="0" distL="0" distR="0" wp14:anchorId="542E65AD" wp14:editId="5AB3E498">
            <wp:extent cx="5486400" cy="2895600"/>
            <wp:effectExtent l="152400" t="152400" r="361950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29ACA" w14:textId="77777777" w:rsidR="00E713FD" w:rsidRDefault="00E713FD">
      <w:pPr>
        <w:rPr>
          <w:rFonts w:asciiTheme="majorHAnsi" w:eastAsiaTheme="majorEastAsia" w:hAnsiTheme="majorHAnsi" w:cstheme="majorBidi"/>
          <w:color w:val="007789" w:themeColor="accent1" w:themeShade="BF"/>
          <w:sz w:val="32"/>
        </w:rPr>
      </w:pPr>
      <w:r>
        <w:br w:type="page"/>
      </w:r>
    </w:p>
    <w:bookmarkStart w:id="10" w:name="_Introduction"/>
    <w:bookmarkEnd w:id="10"/>
    <w:p w14:paraId="52404A6F" w14:textId="61A33E00" w:rsidR="00556AB8" w:rsidRPr="00686E8B" w:rsidRDefault="00636F01" w:rsidP="00EC1296">
      <w:pPr>
        <w:pStyle w:val="Heading1"/>
        <w:numPr>
          <w:ilvl w:val="0"/>
          <w:numId w:val="20"/>
        </w:numPr>
      </w:pPr>
      <w:r>
        <w:lastRenderedPageBreak/>
        <w:fldChar w:fldCharType="begin"/>
      </w:r>
      <w:r>
        <w:instrText xml:space="preserve"> HYPERLINK  \l "_Table_of_Contents" </w:instrText>
      </w:r>
      <w:r>
        <w:fldChar w:fldCharType="separate"/>
      </w:r>
      <w:r w:rsidR="000E6018" w:rsidRPr="00636F01">
        <w:rPr>
          <w:rStyle w:val="Hyperlink"/>
        </w:rPr>
        <w:t>Introduction</w:t>
      </w:r>
      <w:r>
        <w:fldChar w:fldCharType="end"/>
      </w:r>
    </w:p>
    <w:p w14:paraId="7F800504" w14:textId="09C8C228" w:rsidR="00C6554A" w:rsidRPr="00514122" w:rsidRDefault="009C2CA1" w:rsidP="00957440">
      <w:pPr>
        <w:spacing w:before="360"/>
        <w:ind w:left="446"/>
        <w:jc w:val="both"/>
      </w:pPr>
      <w:r>
        <w:t xml:space="preserve">As stated goal of the project was to develop a model highlighting the concepts taught in the classroom lectures. </w:t>
      </w:r>
      <w:r w:rsidR="00110F61">
        <w:t>A</w:t>
      </w:r>
      <w:r w:rsidR="00110F61" w:rsidRPr="00110F61">
        <w:t xml:space="preserve"> terrain with some mountains, trees</w:t>
      </w:r>
      <w:r w:rsidR="004B094F">
        <w:t xml:space="preserve">, </w:t>
      </w:r>
      <w:r w:rsidR="00110F61" w:rsidRPr="00110F61">
        <w:t>a water body</w:t>
      </w:r>
      <w:r w:rsidR="004B094F">
        <w:t xml:space="preserve"> and </w:t>
      </w:r>
      <w:r w:rsidR="00F70232">
        <w:t xml:space="preserve">an </w:t>
      </w:r>
      <w:r w:rsidR="004B094F">
        <w:t>environment</w:t>
      </w:r>
      <w:r w:rsidR="00B861BD">
        <w:t xml:space="preserve"> were targeted</w:t>
      </w:r>
      <w:r w:rsidR="00110F61">
        <w:t xml:space="preserve"> to incorporate </w:t>
      </w:r>
      <w:r w:rsidR="00AD4000">
        <w:t xml:space="preserve">some </w:t>
      </w:r>
      <w:r w:rsidR="00110F61">
        <w:t>eye-catching attributes.</w:t>
      </w:r>
      <w:r w:rsidR="00B92360">
        <w:t xml:space="preserve"> Concepts such as multi-texturing, object loading, height mapping, displacement mapping, environment mapping and lighting are applied to </w:t>
      </w:r>
      <w:r w:rsidR="006B7DB7">
        <w:t>achieve the results.</w:t>
      </w:r>
    </w:p>
    <w:bookmarkStart w:id="11" w:name="_Methodology"/>
    <w:bookmarkEnd w:id="11"/>
    <w:p w14:paraId="48DF0459" w14:textId="190EE6F9" w:rsidR="004C40D1" w:rsidRPr="00686E8B" w:rsidRDefault="00636F01" w:rsidP="00EC1296">
      <w:pPr>
        <w:pStyle w:val="Heading1"/>
        <w:numPr>
          <w:ilvl w:val="0"/>
          <w:numId w:val="20"/>
        </w:numPr>
      </w:pPr>
      <w:r>
        <w:fldChar w:fldCharType="begin"/>
      </w:r>
      <w:r>
        <w:instrText xml:space="preserve"> HYPERLINK  \l "_Table_of_Contents" </w:instrText>
      </w:r>
      <w:r>
        <w:fldChar w:fldCharType="separate"/>
      </w:r>
      <w:r w:rsidR="00D5166F" w:rsidRPr="00636F01">
        <w:rPr>
          <w:rStyle w:val="Hyperlink"/>
        </w:rPr>
        <w:t>Methodology</w:t>
      </w:r>
      <w:r>
        <w:fldChar w:fldCharType="end"/>
      </w:r>
    </w:p>
    <w:p w14:paraId="7566FA98" w14:textId="5E383FC2" w:rsidR="00EC1296" w:rsidRPr="008B28C4" w:rsidRDefault="005127F5" w:rsidP="00973A1F">
      <w:pPr>
        <w:pStyle w:val="ListParagraph"/>
        <w:numPr>
          <w:ilvl w:val="1"/>
          <w:numId w:val="19"/>
        </w:numPr>
        <w:spacing w:before="360"/>
        <w:rPr>
          <w:color w:val="00566E" w:themeColor="accent4" w:themeShade="80"/>
          <w:sz w:val="24"/>
        </w:rPr>
      </w:pPr>
      <w:hyperlink w:anchor="_Table_of_Contents" w:history="1">
        <w:r w:rsidR="00EC1296" w:rsidRPr="00636F01">
          <w:rPr>
            <w:rStyle w:val="Hyperlink"/>
            <w:sz w:val="24"/>
          </w:rPr>
          <w:t>Implementation Details</w:t>
        </w:r>
      </w:hyperlink>
    </w:p>
    <w:p w14:paraId="1F6ED753" w14:textId="223128F2" w:rsidR="009C2CA1" w:rsidRDefault="00E23DCC" w:rsidP="00F55CFF">
      <w:pPr>
        <w:ind w:left="1080"/>
        <w:jc w:val="both"/>
      </w:pPr>
      <w:r>
        <w:t xml:space="preserve">The project is designed following object-oriented approach. Every object in the scene is implemented as a stand-alone object and it is added to the scene at runtime. This has allowed </w:t>
      </w:r>
      <w:r w:rsidR="00CC7589">
        <w:t xml:space="preserve">me </w:t>
      </w:r>
      <w:r>
        <w:t>to implement effects with great flexibility. Once the objects are created, the rendering is performed in the right order to obtain the desired effect.</w:t>
      </w:r>
    </w:p>
    <w:p w14:paraId="52B7E32A" w14:textId="5AFBFE2C" w:rsidR="004C6548" w:rsidRDefault="00AD4F65" w:rsidP="00F55CFF">
      <w:pPr>
        <w:ind w:left="1080"/>
        <w:jc w:val="both"/>
      </w:pPr>
      <w:r>
        <w:t>First,</w:t>
      </w:r>
      <w:r w:rsidR="00556D4D">
        <w:t xml:space="preserve"> in the main function</w:t>
      </w:r>
      <w:r>
        <w:t xml:space="preserve"> a window is created by utilizing the functions provided by GLFW and </w:t>
      </w:r>
      <w:r w:rsidR="00D02C23">
        <w:t xml:space="preserve">our </w:t>
      </w:r>
      <w:r>
        <w:t xml:space="preserve">viewport </w:t>
      </w:r>
      <w:r w:rsidR="008C013C">
        <w:t>dimensions are set</w:t>
      </w:r>
      <w:r>
        <w:t>. Next, light, material</w:t>
      </w:r>
      <w:r w:rsidR="00E3024A">
        <w:t xml:space="preserve"> </w:t>
      </w:r>
      <w:r>
        <w:t>and texture objects are created</w:t>
      </w:r>
      <w:r w:rsidR="00E3024A">
        <w:t xml:space="preserve"> to be used to set the appearance of visible objects</w:t>
      </w:r>
      <w:r w:rsidR="008240CA">
        <w:t xml:space="preserve"> in the scene</w:t>
      </w:r>
      <w:r w:rsidR="00E3024A">
        <w:t>.</w:t>
      </w:r>
      <w:r w:rsidR="008240CA">
        <w:t xml:space="preserve"> The terrain, river, tree and skybox objects are built next and their appearance</w:t>
      </w:r>
      <w:r w:rsidR="00B93159">
        <w:t>s are</w:t>
      </w:r>
      <w:r w:rsidR="008240CA">
        <w:t xml:space="preserve"> set.</w:t>
      </w:r>
      <w:r w:rsidR="00E3024A">
        <w:t xml:space="preserve"> </w:t>
      </w:r>
      <w:r w:rsidR="00643BD9">
        <w:t xml:space="preserve">Each of these objects contain a draw </w:t>
      </w:r>
      <w:r w:rsidR="007413B4">
        <w:t>function</w:t>
      </w:r>
      <w:r w:rsidR="00643BD9">
        <w:t xml:space="preserve"> which </w:t>
      </w:r>
      <w:r w:rsidR="004C6548">
        <w:t>renders them</w:t>
      </w:r>
      <w:r w:rsidR="00643BD9">
        <w:t xml:space="preserve"> </w:t>
      </w:r>
      <w:r w:rsidR="004C6548">
        <w:t xml:space="preserve">as </w:t>
      </w:r>
      <w:r w:rsidR="00643BD9">
        <w:t xml:space="preserve">the program is </w:t>
      </w:r>
      <w:r w:rsidR="00917AD1">
        <w:t>executed</w:t>
      </w:r>
      <w:r w:rsidR="00643BD9">
        <w:t>.</w:t>
      </w:r>
      <w:r w:rsidR="00FA298C">
        <w:t xml:space="preserve"> </w:t>
      </w:r>
    </w:p>
    <w:bookmarkStart w:id="12" w:name="ExternalLibraries"/>
    <w:p w14:paraId="1052D174" w14:textId="601062F0" w:rsidR="008811BD" w:rsidRDefault="00636F01" w:rsidP="008811BD">
      <w:pPr>
        <w:pStyle w:val="ListParagraph"/>
        <w:numPr>
          <w:ilvl w:val="2"/>
          <w:numId w:val="34"/>
        </w:numPr>
        <w:jc w:val="both"/>
        <w:rPr>
          <w:color w:val="00566E" w:themeColor="accent4" w:themeShade="80"/>
          <w:sz w:val="24"/>
        </w:rPr>
      </w:pPr>
      <w:r>
        <w:rPr>
          <w:color w:val="00566E" w:themeColor="accent4" w:themeShade="80"/>
          <w:sz w:val="24"/>
        </w:rPr>
        <w:fldChar w:fldCharType="begin"/>
      </w:r>
      <w:r>
        <w:rPr>
          <w:color w:val="00566E" w:themeColor="accent4" w:themeShade="80"/>
          <w:sz w:val="24"/>
        </w:rPr>
        <w:instrText xml:space="preserve"> HYPERLINK  \l "_Table_of_Contents" </w:instrText>
      </w:r>
      <w:r>
        <w:rPr>
          <w:color w:val="00566E" w:themeColor="accent4" w:themeShade="80"/>
          <w:sz w:val="24"/>
        </w:rPr>
        <w:fldChar w:fldCharType="separate"/>
      </w:r>
      <w:r w:rsidR="008811BD" w:rsidRPr="00636F01">
        <w:rPr>
          <w:rStyle w:val="Hyperlink"/>
          <w:sz w:val="24"/>
        </w:rPr>
        <w:t>External Libraries</w:t>
      </w:r>
      <w:bookmarkEnd w:id="12"/>
      <w:r>
        <w:rPr>
          <w:color w:val="00566E" w:themeColor="accent4" w:themeShade="80"/>
          <w:sz w:val="24"/>
        </w:rPr>
        <w:fldChar w:fldCharType="end"/>
      </w:r>
    </w:p>
    <w:p w14:paraId="1BA8C25F" w14:textId="514D0156" w:rsidR="001D34C6" w:rsidRDefault="00436660" w:rsidP="007570F6">
      <w:pPr>
        <w:ind w:left="1080"/>
        <w:jc w:val="both"/>
      </w:pPr>
      <w:r w:rsidRPr="00664F3E">
        <w:rPr>
          <w:b/>
        </w:rPr>
        <w:t>OPENCV</w:t>
      </w:r>
      <w:r>
        <w:t xml:space="preserve">: </w:t>
      </w:r>
      <w:r w:rsidR="00C67513">
        <w:t xml:space="preserve">OpenCV image processing and image transformation functions are used to read </w:t>
      </w:r>
      <w:r w:rsidR="007570F6">
        <w:t>height map</w:t>
      </w:r>
      <w:r w:rsidR="00C67513">
        <w:t xml:space="preserve"> image.</w:t>
      </w:r>
      <w:r w:rsidR="00645E59">
        <w:t xml:space="preserve"> Version </w:t>
      </w:r>
      <w:r w:rsidR="00645E59" w:rsidRPr="00645E59">
        <w:t>opencv-3.3.1-vc14</w:t>
      </w:r>
      <w:r w:rsidR="00645E59">
        <w:t xml:space="preserve"> has been used as it only is compatible with Visual Studio</w:t>
      </w:r>
      <w:r w:rsidR="00645E59" w:rsidRPr="00645E59">
        <w:t xml:space="preserve"> </w:t>
      </w:r>
      <w:r w:rsidR="00645E59">
        <w:t xml:space="preserve">community 2017. </w:t>
      </w:r>
      <w:r w:rsidR="00B50F2E">
        <w:t xml:space="preserve"> It </w:t>
      </w:r>
      <w:r w:rsidR="009250A1">
        <w:t>needs to be</w:t>
      </w:r>
      <w:r w:rsidR="00B50F2E">
        <w:t xml:space="preserve"> </w:t>
      </w:r>
      <w:r w:rsidR="00243848">
        <w:t>included</w:t>
      </w:r>
      <w:r w:rsidR="00B50F2E">
        <w:t xml:space="preserve"> manually</w:t>
      </w:r>
      <w:r w:rsidR="001B4C17">
        <w:t xml:space="preserve"> in the project properties</w:t>
      </w:r>
      <w:r w:rsidR="00B50F2E">
        <w:t xml:space="preserve">. </w:t>
      </w:r>
      <w:r w:rsidR="001D34C6">
        <w:t>An environment variable has been created for it.</w:t>
      </w:r>
      <w:r w:rsidR="007570F6">
        <w:t xml:space="preserve"> </w:t>
      </w:r>
      <w:r w:rsidR="001D34C6" w:rsidRPr="001D34C6">
        <w:t>Variable name: OPENCV_DIR , variable value: S:\opencv\build\</w:t>
      </w:r>
    </w:p>
    <w:p w14:paraId="0C676FD8" w14:textId="63D42554" w:rsidR="007570F6" w:rsidRPr="007570F6" w:rsidRDefault="007570F6" w:rsidP="007570F6">
      <w:pPr>
        <w:ind w:left="1080"/>
        <w:jc w:val="both"/>
        <w:rPr>
          <w:b/>
        </w:rPr>
      </w:pPr>
      <w:r>
        <w:t>Commands used to link this library in visual studio</w:t>
      </w:r>
      <w:r w:rsidR="00887430">
        <w:t xml:space="preserve"> 2017</w:t>
      </w:r>
      <w:r>
        <w:t>:</w:t>
      </w:r>
    </w:p>
    <w:p w14:paraId="70B6ACC7" w14:textId="0E594586" w:rsidR="004F1156" w:rsidRDefault="004F1156" w:rsidP="004F1156">
      <w:pPr>
        <w:pStyle w:val="ListParagraph"/>
        <w:numPr>
          <w:ilvl w:val="1"/>
          <w:numId w:val="21"/>
        </w:numPr>
        <w:spacing w:before="0" w:after="160" w:line="259" w:lineRule="auto"/>
        <w:ind w:left="2160"/>
      </w:pPr>
      <w:r>
        <w:t>Configuration properties/VC++ directories/</w:t>
      </w:r>
      <w:r w:rsidRPr="00DE6B9F">
        <w:t xml:space="preserve"> </w:t>
      </w:r>
      <w:r>
        <w:t xml:space="preserve">Include directories --- </w:t>
      </w:r>
      <w:r w:rsidR="001D34C6" w:rsidRPr="00A42365">
        <w:rPr>
          <w:b/>
        </w:rPr>
        <w:t>$(OPENCV_DIR) include</w:t>
      </w:r>
    </w:p>
    <w:p w14:paraId="2B0F43DB" w14:textId="39B17B91" w:rsidR="004F1156" w:rsidRDefault="004F1156" w:rsidP="004F1156">
      <w:pPr>
        <w:pStyle w:val="ListParagraph"/>
        <w:numPr>
          <w:ilvl w:val="1"/>
          <w:numId w:val="21"/>
        </w:numPr>
        <w:spacing w:before="0" w:after="160" w:line="259" w:lineRule="auto"/>
        <w:ind w:left="2160"/>
      </w:pPr>
      <w:r>
        <w:t>C/C++/General/Additional</w:t>
      </w:r>
      <w:r w:rsidRPr="0084310A">
        <w:t xml:space="preserve"> </w:t>
      </w:r>
      <w:r>
        <w:t>Include directories ---</w:t>
      </w:r>
      <w:r w:rsidRPr="00DE6B9F">
        <w:t xml:space="preserve"> </w:t>
      </w:r>
      <w:r w:rsidR="001D34C6" w:rsidRPr="00A42365">
        <w:rPr>
          <w:b/>
        </w:rPr>
        <w:t>$(OPENCV_DIR)include</w:t>
      </w:r>
    </w:p>
    <w:p w14:paraId="03AB0240" w14:textId="7C556024" w:rsidR="004F1156" w:rsidRDefault="004F1156" w:rsidP="004F1156">
      <w:pPr>
        <w:pStyle w:val="ListParagraph"/>
        <w:numPr>
          <w:ilvl w:val="1"/>
          <w:numId w:val="21"/>
        </w:numPr>
        <w:spacing w:before="0" w:after="160" w:line="259" w:lineRule="auto"/>
        <w:ind w:left="2160"/>
      </w:pPr>
      <w:r>
        <w:t>VC++ directories/</w:t>
      </w:r>
      <w:r w:rsidRPr="00DE6B9F">
        <w:t xml:space="preserve"> </w:t>
      </w:r>
      <w:r>
        <w:t xml:space="preserve">Library directories --- </w:t>
      </w:r>
      <w:r w:rsidR="001D34C6" w:rsidRPr="00A42365">
        <w:rPr>
          <w:b/>
        </w:rPr>
        <w:t>$(OPENCV_DIR)</w:t>
      </w:r>
      <w:r w:rsidR="001D34C6" w:rsidRPr="00CE6B74">
        <w:rPr>
          <w:b/>
        </w:rPr>
        <w:t>x64</w:t>
      </w:r>
    </w:p>
    <w:p w14:paraId="528214FC" w14:textId="19A20611" w:rsidR="004F1156" w:rsidRDefault="004F1156" w:rsidP="001D34C6">
      <w:pPr>
        <w:pStyle w:val="ListParagraph"/>
        <w:numPr>
          <w:ilvl w:val="1"/>
          <w:numId w:val="21"/>
        </w:numPr>
        <w:spacing w:before="0" w:after="160" w:line="259" w:lineRule="auto"/>
        <w:ind w:left="2160"/>
      </w:pPr>
      <w:r>
        <w:t>Linker/Input/additional dependencies</w:t>
      </w:r>
      <w:r w:rsidRPr="00DE6B9F">
        <w:t xml:space="preserve"> </w:t>
      </w:r>
      <w:r>
        <w:t xml:space="preserve">--- </w:t>
      </w:r>
      <w:r w:rsidR="001D34C6" w:rsidRPr="008F5D19">
        <w:rPr>
          <w:b/>
        </w:rPr>
        <w:t>$(OPENCV_DIR)x64\vc14\lib\opencv_world331.lib</w:t>
      </w:r>
    </w:p>
    <w:p w14:paraId="636BE92D" w14:textId="733F1018" w:rsidR="004F1156" w:rsidRDefault="00C91004" w:rsidP="001D34C6">
      <w:pPr>
        <w:pStyle w:val="ListParagraph"/>
        <w:spacing w:before="0" w:after="160" w:line="259" w:lineRule="auto"/>
        <w:ind w:left="2160"/>
      </w:pPr>
      <w:r>
        <w:t>and</w:t>
      </w:r>
    </w:p>
    <w:p w14:paraId="73DFEDE7" w14:textId="11CCF02A" w:rsidR="004F1156" w:rsidRPr="008F5D19" w:rsidRDefault="001D34C6" w:rsidP="001D34C6">
      <w:pPr>
        <w:pStyle w:val="ListParagraph"/>
        <w:spacing w:before="0" w:after="160" w:line="259" w:lineRule="auto"/>
        <w:ind w:left="2160"/>
        <w:rPr>
          <w:b/>
        </w:rPr>
      </w:pPr>
      <w:r w:rsidRPr="008F5D19">
        <w:rPr>
          <w:b/>
        </w:rPr>
        <w:lastRenderedPageBreak/>
        <w:t>$(OPENCV_DIR)x64\vc14\lib\opencv_world331d.lib</w:t>
      </w:r>
    </w:p>
    <w:p w14:paraId="3E7BF4BC" w14:textId="26A38E46" w:rsidR="00436660" w:rsidRPr="00436660" w:rsidRDefault="00436660" w:rsidP="00436660">
      <w:pPr>
        <w:ind w:left="1080"/>
        <w:jc w:val="both"/>
      </w:pPr>
      <w:r w:rsidRPr="00664F3E">
        <w:rPr>
          <w:b/>
        </w:rPr>
        <w:t>SOIL2</w:t>
      </w:r>
      <w:r>
        <w:t xml:space="preserve">: </w:t>
      </w:r>
      <w:r w:rsidR="00085EB3">
        <w:t>SOIL</w:t>
      </w:r>
      <w:r w:rsidR="00B76041">
        <w:t xml:space="preserve"> (</w:t>
      </w:r>
      <w:r w:rsidR="00B76041" w:rsidRPr="00B76041">
        <w:t>Simple OpenGL Image Library</w:t>
      </w:r>
      <w:r w:rsidR="00B76041">
        <w:t>)</w:t>
      </w:r>
      <w:r w:rsidR="00085EB3">
        <w:t xml:space="preserve"> is used to create a cube map</w:t>
      </w:r>
      <w:r w:rsidR="005D0083">
        <w:t xml:space="preserve"> texture</w:t>
      </w:r>
      <w:r w:rsidR="00085EB3">
        <w:t xml:space="preserve"> out of </w:t>
      </w:r>
      <w:r w:rsidR="005D0083">
        <w:t>the six</w:t>
      </w:r>
      <w:r w:rsidR="00085EB3">
        <w:t xml:space="preserve"> images</w:t>
      </w:r>
      <w:r w:rsidR="00664F3E">
        <w:t>.</w:t>
      </w:r>
    </w:p>
    <w:p w14:paraId="1EB74786" w14:textId="6B9A1C03" w:rsidR="001B37D3" w:rsidRPr="00632B66" w:rsidRDefault="001B37D3" w:rsidP="00632B66">
      <w:pPr>
        <w:ind w:left="1080"/>
        <w:jc w:val="both"/>
      </w:pPr>
      <w:r w:rsidRPr="00632B66">
        <w:t xml:space="preserve">Commands </w:t>
      </w:r>
      <w:r w:rsidR="007570F6" w:rsidRPr="00632B66">
        <w:t xml:space="preserve">used </w:t>
      </w:r>
      <w:r w:rsidRPr="00632B66">
        <w:t>to link this library in visual studio</w:t>
      </w:r>
      <w:r w:rsidR="00887430">
        <w:t xml:space="preserve"> 2017</w:t>
      </w:r>
      <w:r w:rsidRPr="00632B66">
        <w:t>:</w:t>
      </w:r>
    </w:p>
    <w:p w14:paraId="783FA6EF" w14:textId="77777777" w:rsidR="001B37D3" w:rsidRPr="00F55CFF" w:rsidRDefault="001B37D3" w:rsidP="001B37D3">
      <w:pPr>
        <w:pStyle w:val="ListParagraph"/>
        <w:numPr>
          <w:ilvl w:val="1"/>
          <w:numId w:val="21"/>
        </w:numPr>
        <w:spacing w:before="0" w:after="160" w:line="259" w:lineRule="auto"/>
        <w:ind w:left="2160"/>
        <w:jc w:val="both"/>
      </w:pPr>
      <w:r w:rsidRPr="00F55CFF">
        <w:t xml:space="preserve">Linker-&gt;General-&gt;Additional Library Directories--- </w:t>
      </w:r>
    </w:p>
    <w:p w14:paraId="3CF41510" w14:textId="77777777" w:rsidR="001B37D3" w:rsidRPr="00F0490B" w:rsidRDefault="001B37D3" w:rsidP="001B37D3">
      <w:pPr>
        <w:pStyle w:val="ListParagraph"/>
        <w:spacing w:before="0" w:after="160" w:line="259" w:lineRule="auto"/>
        <w:ind w:left="2160"/>
        <w:jc w:val="both"/>
        <w:rPr>
          <w:b/>
        </w:rPr>
      </w:pPr>
      <w:r w:rsidRPr="00F0490B">
        <w:rPr>
          <w:b/>
        </w:rPr>
        <w:t xml:space="preserve"> $(SolutionDir)\External Libraries\SOIL2\lib</w:t>
      </w:r>
    </w:p>
    <w:p w14:paraId="7AD8D290" w14:textId="77777777" w:rsidR="001B37D3" w:rsidRPr="00F55CFF" w:rsidRDefault="001B37D3" w:rsidP="001B37D3">
      <w:pPr>
        <w:pStyle w:val="ListParagraph"/>
        <w:numPr>
          <w:ilvl w:val="1"/>
          <w:numId w:val="21"/>
        </w:numPr>
        <w:spacing w:before="0" w:after="160" w:line="259" w:lineRule="auto"/>
        <w:ind w:left="2160"/>
        <w:jc w:val="both"/>
      </w:pPr>
      <w:r w:rsidRPr="00F55CFF">
        <w:t xml:space="preserve">Linker-&gt;Input-&gt;additional dependencies --- </w:t>
      </w:r>
    </w:p>
    <w:p w14:paraId="6B12D0A7" w14:textId="77777777" w:rsidR="001B37D3" w:rsidRPr="00F0490B" w:rsidRDefault="001B37D3" w:rsidP="001B37D3">
      <w:pPr>
        <w:pStyle w:val="ListParagraph"/>
        <w:spacing w:before="0" w:after="160" w:line="259" w:lineRule="auto"/>
        <w:ind w:left="2160"/>
        <w:jc w:val="both"/>
        <w:rPr>
          <w:b/>
        </w:rPr>
      </w:pPr>
      <w:r w:rsidRPr="00F0490B">
        <w:rPr>
          <w:b/>
        </w:rPr>
        <w:t>soil2-debug.lib</w:t>
      </w:r>
    </w:p>
    <w:p w14:paraId="54C230FE" w14:textId="77777777" w:rsidR="008811BD" w:rsidRPr="008811BD" w:rsidRDefault="008811BD" w:rsidP="008811BD">
      <w:pPr>
        <w:pStyle w:val="ListParagraph"/>
        <w:ind w:left="1224"/>
        <w:jc w:val="both"/>
        <w:rPr>
          <w:color w:val="00566E" w:themeColor="accent4" w:themeShade="80"/>
          <w:sz w:val="24"/>
        </w:rPr>
      </w:pPr>
    </w:p>
    <w:bookmarkStart w:id="13" w:name="Navigation"/>
    <w:p w14:paraId="366E399E" w14:textId="66A734D5" w:rsidR="00EC1D2F" w:rsidRPr="00EC1D2F" w:rsidRDefault="00636F01" w:rsidP="00973A1F">
      <w:pPr>
        <w:pStyle w:val="ListParagraph"/>
        <w:numPr>
          <w:ilvl w:val="1"/>
          <w:numId w:val="19"/>
        </w:numPr>
        <w:rPr>
          <w:color w:val="00566E" w:themeColor="accent4" w:themeShade="80"/>
          <w:sz w:val="24"/>
        </w:rPr>
      </w:pPr>
      <w:r>
        <w:rPr>
          <w:color w:val="00566E" w:themeColor="accent4" w:themeShade="80"/>
          <w:sz w:val="24"/>
        </w:rPr>
        <w:fldChar w:fldCharType="begin"/>
      </w:r>
      <w:r>
        <w:rPr>
          <w:color w:val="00566E" w:themeColor="accent4" w:themeShade="80"/>
          <w:sz w:val="24"/>
        </w:rPr>
        <w:instrText xml:space="preserve"> HYPERLINK  \l "_Table_of_Contents" </w:instrText>
      </w:r>
      <w:r>
        <w:rPr>
          <w:color w:val="00566E" w:themeColor="accent4" w:themeShade="80"/>
          <w:sz w:val="24"/>
        </w:rPr>
        <w:fldChar w:fldCharType="separate"/>
      </w:r>
      <w:r w:rsidR="00EC1D2F" w:rsidRPr="00636F01">
        <w:rPr>
          <w:rStyle w:val="Hyperlink"/>
          <w:sz w:val="24"/>
        </w:rPr>
        <w:t>Navigation</w:t>
      </w:r>
      <w:r>
        <w:rPr>
          <w:color w:val="00566E" w:themeColor="accent4" w:themeShade="80"/>
          <w:sz w:val="24"/>
        </w:rPr>
        <w:fldChar w:fldCharType="end"/>
      </w:r>
    </w:p>
    <w:bookmarkEnd w:id="13"/>
    <w:p w14:paraId="52FC93C5" w14:textId="2FE2A3E5" w:rsidR="00060A96" w:rsidRDefault="00FA298C" w:rsidP="00F55CFF">
      <w:pPr>
        <w:ind w:left="1080"/>
        <w:jc w:val="both"/>
      </w:pPr>
      <w:r>
        <w:t>Th</w:t>
      </w:r>
      <w:r w:rsidR="004C6548">
        <w:t>e</w:t>
      </w:r>
      <w:r>
        <w:t xml:space="preserve"> user can move around the scene as though “walking” through it using keyboard and mouse.</w:t>
      </w:r>
      <w:r w:rsidR="006662A9">
        <w:t xml:space="preserve"> </w:t>
      </w:r>
      <w:r w:rsidR="00806901" w:rsidRPr="00806901">
        <w:t xml:space="preserve">The up and down arrows move the </w:t>
      </w:r>
      <w:r w:rsidR="00AC18AA">
        <w:t>c</w:t>
      </w:r>
      <w:r w:rsidR="00806901" w:rsidRPr="00806901">
        <w:t>amera forward and backward in the direction it is facing. The left and right arrows pan the view sideways.</w:t>
      </w:r>
      <w:r>
        <w:t xml:space="preserve"> </w:t>
      </w:r>
      <w:r w:rsidR="008E5F90">
        <w:t>The U and D keys</w:t>
      </w:r>
      <w:r w:rsidR="00976CEF">
        <w:t xml:space="preserve"> are used</w:t>
      </w:r>
      <w:r w:rsidR="008E5F90">
        <w:t xml:space="preserve"> to move up and down.</w:t>
      </w:r>
      <w:r w:rsidR="001D33EF">
        <w:t xml:space="preserve"> The X key can be used to change the angle of view.</w:t>
      </w:r>
      <w:r w:rsidR="008E5F90">
        <w:t xml:space="preserve"> </w:t>
      </w:r>
      <w:r w:rsidR="001576AB">
        <w:t>The mouse is used for trackball navigation. The mouse is used to look</w:t>
      </w:r>
      <w:r w:rsidR="00DE6880">
        <w:t xml:space="preserve"> around</w:t>
      </w:r>
      <w:r w:rsidR="001576AB">
        <w:t xml:space="preserve"> and keyboard to navigate across the terrain.</w:t>
      </w:r>
      <w:r w:rsidR="0017329D">
        <w:t xml:space="preserve"> </w:t>
      </w:r>
    </w:p>
    <w:p w14:paraId="24B64A48" w14:textId="77777777" w:rsidR="00630E42" w:rsidRDefault="00630E42" w:rsidP="00F55CFF">
      <w:pPr>
        <w:ind w:left="1080"/>
        <w:jc w:val="both"/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C18AA" w14:paraId="68EC3038" w14:textId="77777777" w:rsidTr="00E05A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1DB2FAE" w14:textId="37A8A1BE" w:rsidR="00AC18AA" w:rsidRDefault="00AC18AA" w:rsidP="00F55CFF">
            <w:pPr>
              <w:jc w:val="both"/>
            </w:pPr>
            <w:r>
              <w:t>Key Stroke</w:t>
            </w:r>
          </w:p>
        </w:tc>
        <w:tc>
          <w:tcPr>
            <w:tcW w:w="4315" w:type="dxa"/>
          </w:tcPr>
          <w:p w14:paraId="60C10BBD" w14:textId="21A71683" w:rsidR="00AC18AA" w:rsidRDefault="00AC18AA" w:rsidP="00F55CF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AC18AA" w14:paraId="0F0DD1E1" w14:textId="77777777" w:rsidTr="00E05A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802B706" w14:textId="5C54140C" w:rsidR="00AC18AA" w:rsidRDefault="00AC18AA" w:rsidP="00F55CFF">
            <w:pPr>
              <w:jc w:val="both"/>
            </w:pPr>
            <w:r w:rsidRPr="00AC18AA">
              <w:t>“</w:t>
            </w:r>
            <w:r w:rsidRPr="00AC18AA">
              <w:rPr>
                <w:rFonts w:ascii="Times New Roman" w:hAnsi="Times New Roman" w:cs="Times New Roman"/>
              </w:rPr>
              <w:t>↑</w:t>
            </w:r>
            <w:r w:rsidRPr="00AC18AA">
              <w:rPr>
                <w:rFonts w:ascii="Constantia" w:hAnsi="Constantia" w:cs="Constantia"/>
              </w:rPr>
              <w:t>”</w:t>
            </w:r>
            <w:r w:rsidRPr="00AC18AA">
              <w:t xml:space="preserve"> (u</w:t>
            </w:r>
            <w:r w:rsidR="00131E49">
              <w:t>p</w:t>
            </w:r>
            <w:r w:rsidRPr="00AC18AA">
              <w:t xml:space="preserve"> arrow)</w:t>
            </w:r>
          </w:p>
        </w:tc>
        <w:tc>
          <w:tcPr>
            <w:tcW w:w="4315" w:type="dxa"/>
          </w:tcPr>
          <w:p w14:paraId="2B34437D" w14:textId="40689CB0" w:rsidR="00AC18AA" w:rsidRDefault="0070027A" w:rsidP="00F55CF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Pr="00806901">
              <w:t xml:space="preserve">ove the </w:t>
            </w:r>
            <w:r>
              <w:t>c</w:t>
            </w:r>
            <w:r w:rsidRPr="00806901">
              <w:t>amera forward</w:t>
            </w:r>
          </w:p>
        </w:tc>
      </w:tr>
      <w:tr w:rsidR="00AC18AA" w14:paraId="31D6917A" w14:textId="77777777" w:rsidTr="00E05A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395272" w14:textId="60DAAE96" w:rsidR="00AC18AA" w:rsidRDefault="0070027A" w:rsidP="00F55CFF">
            <w:pPr>
              <w:jc w:val="both"/>
            </w:pPr>
            <w:r w:rsidRPr="00AC18AA">
              <w:t>“</w:t>
            </w:r>
            <w:r w:rsidRPr="0070027A">
              <w:rPr>
                <w:rFonts w:ascii="Times New Roman" w:hAnsi="Times New Roman" w:cs="Times New Roman"/>
              </w:rPr>
              <w:t>↓</w:t>
            </w:r>
            <w:r w:rsidRPr="00AC18AA">
              <w:rPr>
                <w:rFonts w:ascii="Constantia" w:hAnsi="Constantia" w:cs="Constantia"/>
              </w:rPr>
              <w:t>”</w:t>
            </w:r>
            <w:r w:rsidRPr="00AC18AA">
              <w:t xml:space="preserve"> (</w:t>
            </w:r>
            <w:r>
              <w:t>down</w:t>
            </w:r>
            <w:r w:rsidRPr="00AC18AA">
              <w:t xml:space="preserve"> arrow)</w:t>
            </w:r>
          </w:p>
        </w:tc>
        <w:tc>
          <w:tcPr>
            <w:tcW w:w="4315" w:type="dxa"/>
          </w:tcPr>
          <w:p w14:paraId="521CB19C" w14:textId="084FF0DF" w:rsidR="00AC18AA" w:rsidRDefault="0070027A" w:rsidP="00F55CF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Move the camera backward</w:t>
            </w:r>
          </w:p>
        </w:tc>
      </w:tr>
      <w:tr w:rsidR="00AC18AA" w14:paraId="74DAE420" w14:textId="77777777" w:rsidTr="00E05A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F97CD11" w14:textId="02D2A46B" w:rsidR="00AC18AA" w:rsidRDefault="0041058F" w:rsidP="00F55CFF">
            <w:pPr>
              <w:jc w:val="both"/>
            </w:pPr>
            <w:r w:rsidRPr="00AC18AA">
              <w:t>“</w:t>
            </w:r>
            <w:r w:rsidRPr="0041058F">
              <w:rPr>
                <w:rFonts w:ascii="Times New Roman" w:hAnsi="Times New Roman" w:cs="Times New Roman"/>
              </w:rPr>
              <w:t>→</w:t>
            </w:r>
            <w:r w:rsidRPr="00AC18AA">
              <w:rPr>
                <w:rFonts w:ascii="Constantia" w:hAnsi="Constantia" w:cs="Constantia"/>
              </w:rPr>
              <w:t>”</w:t>
            </w:r>
            <w:r w:rsidRPr="00AC18AA">
              <w:t xml:space="preserve"> (</w:t>
            </w:r>
            <w:r>
              <w:t>right</w:t>
            </w:r>
            <w:r w:rsidRPr="00AC18AA">
              <w:t xml:space="preserve"> arrow)</w:t>
            </w:r>
          </w:p>
        </w:tc>
        <w:tc>
          <w:tcPr>
            <w:tcW w:w="4315" w:type="dxa"/>
          </w:tcPr>
          <w:p w14:paraId="4DA2AD30" w14:textId="7E2AAA19" w:rsidR="00AC18AA" w:rsidRDefault="00524E4C" w:rsidP="00F55CF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 the view to the right</w:t>
            </w:r>
          </w:p>
        </w:tc>
      </w:tr>
      <w:tr w:rsidR="00524E4C" w14:paraId="75747EA9" w14:textId="77777777" w:rsidTr="00E05A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69FC9F5" w14:textId="0D3AB243" w:rsidR="00524E4C" w:rsidRPr="00AC18AA" w:rsidRDefault="00524E4C" w:rsidP="00524E4C">
            <w:pPr>
              <w:jc w:val="both"/>
            </w:pPr>
            <w:r w:rsidRPr="00AC18AA">
              <w:t>“</w:t>
            </w:r>
            <w:r w:rsidRPr="0041058F">
              <w:rPr>
                <w:rFonts w:ascii="Times New Roman" w:hAnsi="Times New Roman" w:cs="Times New Roman"/>
              </w:rPr>
              <w:t>←</w:t>
            </w:r>
            <w:r w:rsidRPr="00AC18AA">
              <w:rPr>
                <w:rFonts w:ascii="Constantia" w:hAnsi="Constantia" w:cs="Constantia"/>
              </w:rPr>
              <w:t>”</w:t>
            </w:r>
            <w:r w:rsidRPr="00AC18AA">
              <w:t xml:space="preserve"> (</w:t>
            </w:r>
            <w:r>
              <w:t>left</w:t>
            </w:r>
            <w:r w:rsidRPr="00AC18AA">
              <w:t xml:space="preserve"> arrow)</w:t>
            </w:r>
          </w:p>
        </w:tc>
        <w:tc>
          <w:tcPr>
            <w:tcW w:w="4315" w:type="dxa"/>
          </w:tcPr>
          <w:p w14:paraId="3B137B78" w14:textId="2B4233F5" w:rsidR="00524E4C" w:rsidRDefault="00524E4C" w:rsidP="00524E4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Pan the view to the left</w:t>
            </w:r>
          </w:p>
        </w:tc>
      </w:tr>
      <w:tr w:rsidR="00AC0650" w14:paraId="15C5C1ED" w14:textId="77777777" w:rsidTr="00E05A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7BD50C7" w14:textId="6751FCA4" w:rsidR="00AC0650" w:rsidRPr="00AC18AA" w:rsidRDefault="00AC0650" w:rsidP="00524E4C">
            <w:pPr>
              <w:jc w:val="both"/>
            </w:pPr>
            <w:r>
              <w:t>U</w:t>
            </w:r>
          </w:p>
        </w:tc>
        <w:tc>
          <w:tcPr>
            <w:tcW w:w="4315" w:type="dxa"/>
          </w:tcPr>
          <w:p w14:paraId="44D0B53D" w14:textId="05A9DD25" w:rsidR="00AC0650" w:rsidRDefault="00AC0650" w:rsidP="00524E4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Pr="00806901">
              <w:t xml:space="preserve">ove the </w:t>
            </w:r>
            <w:r>
              <w:t>c</w:t>
            </w:r>
            <w:r w:rsidRPr="00806901">
              <w:t>amera</w:t>
            </w:r>
            <w:r>
              <w:t xml:space="preserve"> up</w:t>
            </w:r>
          </w:p>
        </w:tc>
      </w:tr>
      <w:tr w:rsidR="00AC0650" w14:paraId="1745F95C" w14:textId="77777777" w:rsidTr="00E05A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DE22E82" w14:textId="4F5600E9" w:rsidR="00AC0650" w:rsidRPr="00AC18AA" w:rsidRDefault="00AC0650" w:rsidP="00524E4C">
            <w:pPr>
              <w:jc w:val="both"/>
            </w:pPr>
            <w:r>
              <w:t>D</w:t>
            </w:r>
          </w:p>
        </w:tc>
        <w:tc>
          <w:tcPr>
            <w:tcW w:w="4315" w:type="dxa"/>
          </w:tcPr>
          <w:p w14:paraId="591F0D16" w14:textId="61728C3A" w:rsidR="00AC0650" w:rsidRDefault="00AC0650" w:rsidP="00524E4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806901">
              <w:t xml:space="preserve">ove the </w:t>
            </w:r>
            <w:r>
              <w:t>c</w:t>
            </w:r>
            <w:r w:rsidRPr="00806901">
              <w:t>amera</w:t>
            </w:r>
            <w:r>
              <w:t xml:space="preserve"> down</w:t>
            </w:r>
          </w:p>
        </w:tc>
      </w:tr>
      <w:tr w:rsidR="00AC0650" w14:paraId="4E249AF7" w14:textId="77777777" w:rsidTr="00E05A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5B6E59E" w14:textId="027A69D6" w:rsidR="00AC0650" w:rsidRPr="00AC18AA" w:rsidRDefault="00AC0650" w:rsidP="00524E4C">
            <w:pPr>
              <w:jc w:val="both"/>
            </w:pPr>
            <w:r>
              <w:t>X</w:t>
            </w:r>
          </w:p>
        </w:tc>
        <w:tc>
          <w:tcPr>
            <w:tcW w:w="4315" w:type="dxa"/>
          </w:tcPr>
          <w:p w14:paraId="24939E17" w14:textId="44C3ABCC" w:rsidR="00AC0650" w:rsidRDefault="00AC0650" w:rsidP="00524E4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 the angle of view</w:t>
            </w:r>
          </w:p>
        </w:tc>
      </w:tr>
    </w:tbl>
    <w:p w14:paraId="6533C63F" w14:textId="77777777" w:rsidR="001E0D68" w:rsidRDefault="001E0D68" w:rsidP="00A147A9">
      <w:pPr>
        <w:ind w:left="1080"/>
        <w:jc w:val="both"/>
      </w:pPr>
    </w:p>
    <w:p w14:paraId="0B658E3D" w14:textId="0067C237" w:rsidR="00A147A9" w:rsidRDefault="00A147A9" w:rsidP="00A147A9">
      <w:pPr>
        <w:ind w:left="1080"/>
        <w:jc w:val="both"/>
      </w:pPr>
      <w:r>
        <w:t xml:space="preserve">These keys can be held down to </w:t>
      </w:r>
      <w:r w:rsidR="00646647">
        <w:t>get</w:t>
      </w:r>
      <w:r>
        <w:t xml:space="preserve"> a smooth navigation. When</w:t>
      </w:r>
      <w:r w:rsidR="008363B9">
        <w:t xml:space="preserve"> just</w:t>
      </w:r>
      <w:r>
        <w:t xml:space="preserve"> pressed and released they make a slight change in the camera position.</w:t>
      </w:r>
    </w:p>
    <w:p w14:paraId="6D43025A" w14:textId="77777777" w:rsidR="00AC18AA" w:rsidRDefault="00AC18AA" w:rsidP="00F55CFF">
      <w:pPr>
        <w:ind w:left="1080"/>
        <w:jc w:val="both"/>
      </w:pPr>
    </w:p>
    <w:p w14:paraId="11A7D93A" w14:textId="77777777" w:rsidR="00D250BE" w:rsidRDefault="00D250BE" w:rsidP="00EC1296">
      <w:pPr>
        <w:ind w:left="1080"/>
      </w:pPr>
    </w:p>
    <w:p w14:paraId="4DBD45AA" w14:textId="77777777" w:rsidR="001D49C1" w:rsidRDefault="001D49C1">
      <w:pPr>
        <w:rPr>
          <w:color w:val="00566E" w:themeColor="accent4" w:themeShade="80"/>
          <w:sz w:val="24"/>
        </w:rPr>
      </w:pPr>
      <w:r>
        <w:rPr>
          <w:color w:val="00566E" w:themeColor="accent4" w:themeShade="80"/>
          <w:sz w:val="24"/>
        </w:rPr>
        <w:br w:type="page"/>
      </w:r>
    </w:p>
    <w:bookmarkStart w:id="14" w:name="ElementsIncluded"/>
    <w:p w14:paraId="0FB7A9DD" w14:textId="2E8F431C" w:rsidR="00D250BE" w:rsidRPr="001D49C1" w:rsidRDefault="00636F01" w:rsidP="00973A1F">
      <w:pPr>
        <w:pStyle w:val="ListParagraph"/>
        <w:numPr>
          <w:ilvl w:val="1"/>
          <w:numId w:val="19"/>
        </w:numPr>
        <w:rPr>
          <w:color w:val="00566E" w:themeColor="accent4" w:themeShade="80"/>
          <w:sz w:val="24"/>
        </w:rPr>
      </w:pPr>
      <w:r>
        <w:rPr>
          <w:color w:val="00566E" w:themeColor="accent4" w:themeShade="80"/>
          <w:sz w:val="24"/>
        </w:rPr>
        <w:lastRenderedPageBreak/>
        <w:fldChar w:fldCharType="begin"/>
      </w:r>
      <w:r>
        <w:rPr>
          <w:color w:val="00566E" w:themeColor="accent4" w:themeShade="80"/>
          <w:sz w:val="24"/>
        </w:rPr>
        <w:instrText xml:space="preserve"> HYPERLINK  \l "_Table_of_Contents" </w:instrText>
      </w:r>
      <w:r>
        <w:rPr>
          <w:color w:val="00566E" w:themeColor="accent4" w:themeShade="80"/>
          <w:sz w:val="24"/>
        </w:rPr>
        <w:fldChar w:fldCharType="separate"/>
      </w:r>
      <w:r w:rsidR="00D250BE" w:rsidRPr="00636F01">
        <w:rPr>
          <w:rStyle w:val="Hyperlink"/>
          <w:sz w:val="24"/>
        </w:rPr>
        <w:t>Elements Included</w:t>
      </w:r>
      <w:r>
        <w:rPr>
          <w:color w:val="00566E" w:themeColor="accent4" w:themeShade="80"/>
          <w:sz w:val="24"/>
        </w:rPr>
        <w:fldChar w:fldCharType="end"/>
      </w:r>
    </w:p>
    <w:bookmarkEnd w:id="14"/>
    <w:p w14:paraId="41B25F63" w14:textId="6FE71904" w:rsidR="00BC73EC" w:rsidRDefault="00BC73EC" w:rsidP="00F55CFF">
      <w:pPr>
        <w:ind w:left="108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4787EE2" wp14:editId="42558312">
                <wp:simplePos x="0" y="0"/>
                <wp:positionH relativeFrom="column">
                  <wp:posOffset>2743200</wp:posOffset>
                </wp:positionH>
                <wp:positionV relativeFrom="paragraph">
                  <wp:posOffset>11793</wp:posOffset>
                </wp:positionV>
                <wp:extent cx="2743200" cy="3172913"/>
                <wp:effectExtent l="152400" t="152400" r="361950" b="27940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172913"/>
                          <a:chOff x="0" y="0"/>
                          <a:chExt cx="2743200" cy="3172913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59528"/>
                            <a:ext cx="2743200" cy="4133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9CA97D" w14:textId="2B9F97D6" w:rsidR="0061560D" w:rsidRPr="00753ABC" w:rsidRDefault="0061560D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 xml:space="preserve">Figure: </w:t>
                              </w:r>
                              <w:r w:rsidRPr="00753ABC">
                                <w:rPr>
                                  <w:b/>
                                </w:rPr>
                                <w:t xml:space="preserve">Blend Map for </w:t>
                              </w:r>
                              <w:r>
                                <w:rPr>
                                  <w:b/>
                                </w:rPr>
                                <w:t>M</w:t>
                              </w:r>
                              <w:r w:rsidRPr="00753ABC">
                                <w:rPr>
                                  <w:b/>
                                </w:rPr>
                                <w:t>ulti-texturi</w:t>
                              </w:r>
                              <w:r>
                                <w:rPr>
                                  <w:b/>
                                </w:rPr>
                                <w:t>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87EE2" id="Group 15" o:spid="_x0000_s1026" style="position:absolute;left:0;text-align:left;margin-left:3in;margin-top:.95pt;width:3in;height:249.85pt;z-index:251658240" coordsize="27432,31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27432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">
                  <v:imagedata r:id="rId17" o:title=""/>
                  <v:shadow on="t" color="#333" opacity="42598f" origin="-.5,-.5" offset="2.74397mm,2.74397mm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27595;width:27432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14:paraId="199CA97D" w14:textId="2B9F97D6" w:rsidR="0061560D" w:rsidRPr="00753ABC" w:rsidRDefault="0061560D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 xml:space="preserve">Figure: </w:t>
                        </w:r>
                        <w:r w:rsidRPr="00753ABC">
                          <w:rPr>
                            <w:b/>
                          </w:rPr>
                          <w:t xml:space="preserve">Blend Map for </w:t>
                        </w:r>
                        <w:r>
                          <w:rPr>
                            <w:b/>
                          </w:rPr>
                          <w:t>M</w:t>
                        </w:r>
                        <w:r w:rsidRPr="00753ABC">
                          <w:rPr>
                            <w:b/>
                          </w:rPr>
                          <w:t>ulti-texturi</w:t>
                        </w:r>
                        <w:r>
                          <w:rPr>
                            <w:b/>
                          </w:rPr>
                          <w:t>ng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B6D0D">
        <w:t xml:space="preserve">The modelling of the terrain started off as </w:t>
      </w:r>
      <w:r w:rsidR="00CC7589">
        <w:t>four</w:t>
      </w:r>
      <w:r w:rsidR="00EB6D0D">
        <w:t xml:space="preserve"> simple flat </w:t>
      </w:r>
      <w:r w:rsidR="00CC7589">
        <w:t>squares one in each coordinate section.</w:t>
      </w:r>
      <w:r w:rsidR="003E5EF7">
        <w:t xml:space="preserve"> </w:t>
      </w:r>
      <w:r w:rsidR="00581D9B">
        <w:t>The</w:t>
      </w:r>
      <w:r w:rsidR="003E5EF7">
        <w:t xml:space="preserve"> blend map texture</w:t>
      </w:r>
      <w:r w:rsidR="00581D9B">
        <w:t xml:space="preserve"> shown in the figure</w:t>
      </w:r>
      <w:r w:rsidR="003E5EF7">
        <w:t xml:space="preserve"> </w:t>
      </w:r>
      <w:r>
        <w:t>is used</w:t>
      </w:r>
      <w:r w:rsidR="00753ABC">
        <w:t xml:space="preserve"> to implement multi-texturing on </w:t>
      </w:r>
      <w:r w:rsidR="00581D9B">
        <w:t>the squares</w:t>
      </w:r>
      <w:r w:rsidR="00753ABC">
        <w:t xml:space="preserve">. </w:t>
      </w:r>
      <w:r>
        <w:t>Based on d</w:t>
      </w:r>
      <w:r w:rsidR="006A0478">
        <w:t xml:space="preserve">ifferent </w:t>
      </w:r>
      <w:r>
        <w:t xml:space="preserve">colors in the blend map, different textures are applied to the terrain. </w:t>
      </w:r>
    </w:p>
    <w:p w14:paraId="06C51B94" w14:textId="4124B9DD" w:rsidR="00BC73EC" w:rsidRDefault="00BC73EC" w:rsidP="00F55CFF">
      <w:pPr>
        <w:ind w:left="1080"/>
        <w:jc w:val="both"/>
      </w:pPr>
      <w:r>
        <w:t>Black: Grass texture</w:t>
      </w:r>
    </w:p>
    <w:p w14:paraId="38FB3046" w14:textId="5C5916A6" w:rsidR="00BC73EC" w:rsidRDefault="00BC73EC" w:rsidP="00F55CFF">
      <w:pPr>
        <w:ind w:left="1080"/>
        <w:jc w:val="both"/>
      </w:pPr>
      <w:r>
        <w:t>Green: Mud texture</w:t>
      </w:r>
    </w:p>
    <w:p w14:paraId="671F8AB4" w14:textId="66A26BBF" w:rsidR="00BC73EC" w:rsidRDefault="00BC73EC" w:rsidP="00F55CFF">
      <w:pPr>
        <w:ind w:left="1080"/>
        <w:jc w:val="both"/>
      </w:pPr>
      <w:r>
        <w:t>Blue, Red: Snow texture</w:t>
      </w:r>
    </w:p>
    <w:p w14:paraId="469FEFB4" w14:textId="77777777" w:rsidR="00E655FB" w:rsidRDefault="00E655FB" w:rsidP="00EC1296">
      <w:pPr>
        <w:ind w:left="1080"/>
      </w:pPr>
    </w:p>
    <w:p w14:paraId="5EB36DDC" w14:textId="77777777" w:rsidR="00E655FB" w:rsidRDefault="00E655FB" w:rsidP="00EC1296">
      <w:pPr>
        <w:ind w:left="1080"/>
      </w:pPr>
    </w:p>
    <w:p w14:paraId="69DFA143" w14:textId="77777777" w:rsidR="00E655FB" w:rsidRDefault="00E655FB" w:rsidP="00EC1296">
      <w:pPr>
        <w:ind w:left="1080"/>
      </w:pPr>
    </w:p>
    <w:p w14:paraId="3502236E" w14:textId="77777777" w:rsidR="00E655FB" w:rsidRDefault="00E655FB" w:rsidP="00EC1296">
      <w:pPr>
        <w:ind w:left="1080"/>
      </w:pPr>
    </w:p>
    <w:p w14:paraId="69E1A0AE" w14:textId="46D93A5C" w:rsidR="00BC73EC" w:rsidRDefault="00E655FB" w:rsidP="00F55CFF">
      <w:pPr>
        <w:ind w:left="1080"/>
        <w:jc w:val="both"/>
      </w:pPr>
      <w:bookmarkStart w:id="15" w:name="HeightMap"/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B75F58" wp14:editId="659219EF">
                <wp:simplePos x="0" y="0"/>
                <wp:positionH relativeFrom="margin">
                  <wp:posOffset>2743200</wp:posOffset>
                </wp:positionH>
                <wp:positionV relativeFrom="margin">
                  <wp:posOffset>4797879</wp:posOffset>
                </wp:positionV>
                <wp:extent cx="2748643" cy="3161665"/>
                <wp:effectExtent l="152400" t="152400" r="356870" b="19685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8643" cy="3161665"/>
                          <a:chOff x="-10886" y="0"/>
                          <a:chExt cx="2748643" cy="3161969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0886" y="0"/>
                            <a:ext cx="274320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43" y="2748643"/>
                            <a:ext cx="2732314" cy="4133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A90905" w14:textId="51BF60CF" w:rsidR="0061560D" w:rsidRPr="00753ABC" w:rsidRDefault="0061560D" w:rsidP="001943B1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Figure: Height</w:t>
                              </w:r>
                              <w:r w:rsidRPr="00753ABC">
                                <w:rPr>
                                  <w:b/>
                                </w:rPr>
                                <w:t xml:space="preserve"> Map</w:t>
                              </w:r>
                              <w:r>
                                <w:rPr>
                                  <w:b/>
                                </w:rPr>
                                <w:t xml:space="preserve"> for Mountains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B75F58" id="Group 18" o:spid="_x0000_s1029" style="position:absolute;left:0;text-align:left;margin-left:3in;margin-top:377.8pt;width:216.45pt;height:248.95pt;z-index:251662336;mso-position-horizontal-relative:margin;mso-position-vertical-relative:margin;mso-width-relative:margin" coordorigin="-108" coordsize="27486,3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">
                <v:shape id="Picture 16" o:spid="_x0000_s1030" type="#_x0000_t75" style="position:absolute;left:-108;width:27431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">
                  <v:imagedata r:id="rId19" o:title=""/>
                  <v:shadow on="t" color="#333" opacity="42598f" origin="-.5,-.5" offset="2.74397mm,2.74397mm"/>
                </v:shape>
                <v:shape id="_x0000_s1031" type="#_x0000_t202" style="position:absolute;left:54;top:27486;width:2732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">
                  <v:textbox>
                    <w:txbxContent>
                      <w:p w14:paraId="29A90905" w14:textId="51BF60CF" w:rsidR="0061560D" w:rsidRPr="00753ABC" w:rsidRDefault="0061560D" w:rsidP="001943B1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Figure: Height</w:t>
                        </w:r>
                        <w:r w:rsidRPr="00753ABC">
                          <w:rPr>
                            <w:b/>
                          </w:rPr>
                          <w:t xml:space="preserve"> Map</w:t>
                        </w:r>
                        <w:r>
                          <w:rPr>
                            <w:b/>
                          </w:rPr>
                          <w:t xml:space="preserve"> for Mountains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t>The height map</w:t>
      </w:r>
      <w:bookmarkEnd w:id="15"/>
      <w:r>
        <w:t xml:space="preserve"> shown in the figure is used to make the </w:t>
      </w:r>
      <w:r w:rsidRPr="001943B1">
        <w:t>mountains and valleys</w:t>
      </w:r>
      <w:r>
        <w:t>. OpenCV image processing and image transformation functions are used to read this image as a series of float values. A function calculates the height values for each vertex based on these values.</w:t>
      </w:r>
      <w:r w:rsidR="004B094F">
        <w:t xml:space="preserve"> These values are used to calculate the heights and normal at all the vertices.</w:t>
      </w:r>
    </w:p>
    <w:p w14:paraId="175F56E7" w14:textId="77777777" w:rsidR="00477EF6" w:rsidRDefault="001943B1" w:rsidP="00630312">
      <w:r>
        <w:br w:type="page"/>
      </w:r>
    </w:p>
    <w:p w14:paraId="16C7F439" w14:textId="4C2871B1" w:rsidR="00741AE0" w:rsidRDefault="00417B26" w:rsidP="00F55CFF">
      <w:pPr>
        <w:ind w:left="1080"/>
        <w:jc w:val="both"/>
      </w:pPr>
      <w:bookmarkStart w:id="16" w:name="UVmap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9FC0FA" wp14:editId="30F9E235">
                <wp:simplePos x="0" y="0"/>
                <wp:positionH relativeFrom="margin">
                  <wp:posOffset>2732133</wp:posOffset>
                </wp:positionH>
                <wp:positionV relativeFrom="margin">
                  <wp:posOffset>130175</wp:posOffset>
                </wp:positionV>
                <wp:extent cx="2743200" cy="3166745"/>
                <wp:effectExtent l="152400" t="152400" r="361950" b="14605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166745"/>
                          <a:chOff x="0" y="0"/>
                          <a:chExt cx="2743200" cy="3167372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43" y="2754086"/>
                            <a:ext cx="2732314" cy="4132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C33D0" w14:textId="005A5B61" w:rsidR="0061560D" w:rsidRPr="00753ABC" w:rsidRDefault="0061560D" w:rsidP="00741AE0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Figure: UV</w:t>
                              </w:r>
                              <w:r w:rsidRPr="00753ABC">
                                <w:rPr>
                                  <w:b/>
                                </w:rPr>
                                <w:t xml:space="preserve"> Map</w:t>
                              </w:r>
                              <w:r>
                                <w:rPr>
                                  <w:b/>
                                </w:rPr>
                                <w:t xml:space="preserve"> for Trees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FC0FA" id="Group 21" o:spid="_x0000_s1032" style="position:absolute;left:0;text-align:left;margin-left:215.15pt;margin-top:10.25pt;width:3in;height:249.35pt;z-index:251667456;mso-position-horizontal-relative:margin;mso-position-vertical-relative:margin" coordsize="27432,31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">
                <v:shape id="Picture 19" o:spid="_x0000_s1033" type="#_x0000_t75" style="position:absolute;width:27432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">
                  <v:imagedata r:id="rId21" o:title=""/>
                  <v:shadow on="t" color="#333" opacity="42598f" origin="-.5,-.5" offset="2.74397mm,2.74397mm"/>
                </v:shape>
                <v:shape id="_x0000_s1034" type="#_x0000_t202" style="position:absolute;left:54;top:27540;width:2732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">
                  <v:textbox>
                    <w:txbxContent>
                      <w:p w14:paraId="13BC33D0" w14:textId="005A5B61" w:rsidR="0061560D" w:rsidRPr="00753ABC" w:rsidRDefault="0061560D" w:rsidP="00741AE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Figure: UV</w:t>
                        </w:r>
                        <w:r w:rsidRPr="00753ABC">
                          <w:rPr>
                            <w:b/>
                          </w:rPr>
                          <w:t xml:space="preserve"> Map</w:t>
                        </w:r>
                        <w:r>
                          <w:rPr>
                            <w:b/>
                          </w:rPr>
                          <w:t xml:space="preserve"> for Trees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06B6B">
        <w:t>The t</w:t>
      </w:r>
      <w:r w:rsidR="00741AE0">
        <w:t xml:space="preserve">ree object </w:t>
      </w:r>
      <w:bookmarkEnd w:id="16"/>
      <w:r w:rsidR="00373866">
        <w:t>is</w:t>
      </w:r>
      <w:r w:rsidR="00741AE0">
        <w:t xml:space="preserve"> created in Blender</w:t>
      </w:r>
      <w:r w:rsidR="00E63ED6">
        <w:t xml:space="preserve"> and imported</w:t>
      </w:r>
      <w:r w:rsidR="002A3626">
        <w:t xml:space="preserve"> here</w:t>
      </w:r>
      <w:r w:rsidR="009D0C80">
        <w:t xml:space="preserve">. </w:t>
      </w:r>
      <w:r w:rsidR="005700A6">
        <w:t>Then,</w:t>
      </w:r>
      <w:r w:rsidR="002030B5">
        <w:t xml:space="preserve"> </w:t>
      </w:r>
      <w:r w:rsidR="00F969DC">
        <w:t>it</w:t>
      </w:r>
      <w:r w:rsidR="002030B5">
        <w:t>s</w:t>
      </w:r>
      <w:r w:rsidR="009D0C80">
        <w:t xml:space="preserve"> vertices, normal, indices and textures are then </w:t>
      </w:r>
      <w:r w:rsidR="00741AE0">
        <w:t xml:space="preserve">loaded </w:t>
      </w:r>
      <w:r w:rsidR="009D0C80">
        <w:t>throug</w:t>
      </w:r>
      <w:r w:rsidR="00C44B51">
        <w:t>h</w:t>
      </w:r>
      <w:r w:rsidR="00741AE0">
        <w:t xml:space="preserve"> OpenGL</w:t>
      </w:r>
      <w:r w:rsidR="00C44B51">
        <w:t xml:space="preserve"> </w:t>
      </w:r>
      <w:r w:rsidR="00F62552">
        <w:t>script</w:t>
      </w:r>
      <w:r w:rsidR="00741AE0">
        <w:t xml:space="preserve">. The UV map </w:t>
      </w:r>
      <w:r w:rsidR="00137A37">
        <w:t xml:space="preserve">shown in the figure </w:t>
      </w:r>
      <w:r w:rsidR="00741AE0">
        <w:t>is created using unwrapping in Blender</w:t>
      </w:r>
      <w:r w:rsidR="00137A37">
        <w:t xml:space="preserve"> and used as a texture for trees</w:t>
      </w:r>
      <w:r w:rsidR="00741AE0">
        <w:t xml:space="preserve">. </w:t>
      </w:r>
    </w:p>
    <w:p w14:paraId="6F854B2C" w14:textId="77777777" w:rsidR="00505917" w:rsidRDefault="00505917" w:rsidP="00630312"/>
    <w:p w14:paraId="30DE9BA4" w14:textId="77777777" w:rsidR="00505917" w:rsidRDefault="00505917"/>
    <w:p w14:paraId="1561398A" w14:textId="77777777" w:rsidR="00505917" w:rsidRDefault="00505917"/>
    <w:p w14:paraId="0BCAF199" w14:textId="77777777" w:rsidR="00505917" w:rsidRDefault="00505917"/>
    <w:p w14:paraId="46E5FE0D" w14:textId="77777777" w:rsidR="00505917" w:rsidRDefault="00505917"/>
    <w:p w14:paraId="76E47864" w14:textId="77777777" w:rsidR="00505917" w:rsidRDefault="00505917"/>
    <w:p w14:paraId="6DD48EEC" w14:textId="77777777" w:rsidR="00505917" w:rsidRDefault="00505917"/>
    <w:p w14:paraId="08532D02" w14:textId="77777777" w:rsidR="00505917" w:rsidRDefault="00505917"/>
    <w:p w14:paraId="363D7AF1" w14:textId="77777777" w:rsidR="00505917" w:rsidRDefault="00505917"/>
    <w:p w14:paraId="7E1E0720" w14:textId="0419909D" w:rsidR="00266899" w:rsidRDefault="00477EF6" w:rsidP="00F55CFF">
      <w:pPr>
        <w:ind w:left="108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E842D66" wp14:editId="166E4544">
                <wp:simplePos x="0" y="0"/>
                <wp:positionH relativeFrom="margin">
                  <wp:posOffset>2743200</wp:posOffset>
                </wp:positionH>
                <wp:positionV relativeFrom="margin">
                  <wp:posOffset>4631327</wp:posOffset>
                </wp:positionV>
                <wp:extent cx="2743200" cy="3161665"/>
                <wp:effectExtent l="0" t="0" r="0" b="19685"/>
                <wp:wrapSquare wrapText="bothSides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161665"/>
                          <a:chOff x="0" y="0"/>
                          <a:chExt cx="2743200" cy="3161847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48643"/>
                            <a:ext cx="2732314" cy="413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575B33" w14:textId="610FAD09" w:rsidR="0061560D" w:rsidRPr="00753ABC" w:rsidRDefault="0061560D" w:rsidP="00505917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Figure: Displacement</w:t>
                              </w:r>
                              <w:r w:rsidRPr="00753ABC">
                                <w:rPr>
                                  <w:b/>
                                </w:rPr>
                                <w:t xml:space="preserve"> Map</w:t>
                              </w:r>
                              <w:r>
                                <w:rPr>
                                  <w:b/>
                                </w:rPr>
                                <w:t xml:space="preserve"> for River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42D66" id="Group 24" o:spid="_x0000_s1035" style="position:absolute;left:0;text-align:left;margin-left:3in;margin-top:364.65pt;width:3in;height:248.95pt;z-index:251671552;mso-position-horizontal-relative:margin;mso-position-vertical-relative:margin" coordsize="27432,31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">
                <v:shape id="Picture 22" o:spid="_x0000_s1036" type="#_x0000_t75" style="position:absolute;width:27432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">
                  <v:imagedata r:id="rId23" o:title=""/>
                </v:shape>
                <v:shape id="_x0000_s1037" type="#_x0000_t202" style="position:absolute;top:27486;width:27323;height:4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">
                  <v:textbox>
                    <w:txbxContent>
                      <w:p w14:paraId="27575B33" w14:textId="610FAD09" w:rsidR="0061560D" w:rsidRPr="00753ABC" w:rsidRDefault="0061560D" w:rsidP="00505917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Figure: Displacement</w:t>
                        </w:r>
                        <w:r w:rsidRPr="00753ABC">
                          <w:rPr>
                            <w:b/>
                          </w:rPr>
                          <w:t xml:space="preserve"> Map</w:t>
                        </w:r>
                        <w:r>
                          <w:rPr>
                            <w:b/>
                          </w:rPr>
                          <w:t xml:space="preserve"> for River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505917">
        <w:t xml:space="preserve">The </w:t>
      </w:r>
      <w:bookmarkStart w:id="17" w:name="displacementMap"/>
      <w:r w:rsidR="00505917">
        <w:t>displacement</w:t>
      </w:r>
      <w:bookmarkEnd w:id="17"/>
      <w:r w:rsidR="005E78BB">
        <w:t>/noise</w:t>
      </w:r>
      <w:r w:rsidR="00505917">
        <w:t xml:space="preserve"> map shown in the figure</w:t>
      </w:r>
      <w:r w:rsidR="00552790">
        <w:t>, along with time component,</w:t>
      </w:r>
      <w:r w:rsidR="00824BD7">
        <w:t xml:space="preserve"> </w:t>
      </w:r>
      <w:r w:rsidR="00505917">
        <w:t>is used to create ripples in the river.</w:t>
      </w:r>
      <w:r w:rsidR="005E78BB">
        <w:t xml:space="preserve"> </w:t>
      </w:r>
      <w:r w:rsidR="00BD42F1">
        <w:t>This functionality is implemented in the object’s fragment shader.</w:t>
      </w:r>
    </w:p>
    <w:p w14:paraId="63CD8D6E" w14:textId="77777777" w:rsidR="00266899" w:rsidRDefault="00266899">
      <w:r>
        <w:br w:type="page"/>
      </w:r>
    </w:p>
    <w:p w14:paraId="6E6793FE" w14:textId="1E17A38E" w:rsidR="005C1423" w:rsidRDefault="00266899" w:rsidP="00F55CFF">
      <w:pPr>
        <w:ind w:left="1080"/>
        <w:jc w:val="both"/>
      </w:pPr>
      <w:bookmarkStart w:id="18" w:name="Cubemap"/>
      <w:r>
        <w:lastRenderedPageBreak/>
        <w:t xml:space="preserve">The Cube map </w:t>
      </w:r>
      <w:bookmarkEnd w:id="18"/>
      <w:r>
        <w:t>images are shown the figure below. These are used to create the skybox.</w:t>
      </w:r>
      <w:r w:rsidR="005C1423">
        <w:t xml:space="preserve"> SOIL library is used to create a cube map out of these images. </w:t>
      </w:r>
      <w:r w:rsidR="00314BDA">
        <w:t>Cube sampler is used in the fragment shader to apply these textures.</w:t>
      </w:r>
    </w:p>
    <w:p w14:paraId="5000A79E" w14:textId="57406938" w:rsidR="00266899" w:rsidRDefault="00266899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F31A0E" wp14:editId="02165138">
                <wp:simplePos x="0" y="0"/>
                <wp:positionH relativeFrom="margin">
                  <wp:posOffset>3645172</wp:posOffset>
                </wp:positionH>
                <wp:positionV relativeFrom="paragraph">
                  <wp:posOffset>1852295</wp:posOffset>
                </wp:positionV>
                <wp:extent cx="1823085" cy="412750"/>
                <wp:effectExtent l="0" t="0" r="24765" b="2540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93C21" w14:textId="081BEC83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31A0E" id="Text Box 2" o:spid="_x0000_s1038" type="#_x0000_t202" style="position:absolute;margin-left:287pt;margin-top:145.85pt;width:143.55pt;height:32.5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">
                <v:textbox>
                  <w:txbxContent>
                    <w:p w14:paraId="46E93C21" w14:textId="081BEC83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left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0AE3AA" wp14:editId="0DE20FBB">
                <wp:simplePos x="0" y="0"/>
                <wp:positionH relativeFrom="margin">
                  <wp:posOffset>1824627</wp:posOffset>
                </wp:positionH>
                <wp:positionV relativeFrom="paragraph">
                  <wp:posOffset>1854200</wp:posOffset>
                </wp:positionV>
                <wp:extent cx="1823085" cy="412750"/>
                <wp:effectExtent l="0" t="0" r="24765" b="2540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0D540" w14:textId="68EB130F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front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0AE3AA" id="_x0000_s1039" type="#_x0000_t202" style="position:absolute;margin-left:143.65pt;margin-top:146pt;width:143.55pt;height:32.5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NAyJwIAAE0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">
                <v:textbox>
                  <w:txbxContent>
                    <w:p w14:paraId="1010D540" w14:textId="68EB130F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front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B03208" wp14:editId="1FCCF473">
                <wp:simplePos x="0" y="0"/>
                <wp:positionH relativeFrom="margin">
                  <wp:align>left</wp:align>
                </wp:positionH>
                <wp:positionV relativeFrom="paragraph">
                  <wp:posOffset>1854382</wp:posOffset>
                </wp:positionV>
                <wp:extent cx="1823357" cy="412750"/>
                <wp:effectExtent l="0" t="0" r="24765" b="2540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357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99873" w14:textId="5005F25C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B03208" id="_x0000_s1040" type="#_x0000_t202" style="position:absolute;margin-left:0;margin-top:146pt;width:143.55pt;height:32.5pt;z-index:2516736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">
                <v:textbox>
                  <w:txbxContent>
                    <w:p w14:paraId="06F99873" w14:textId="5005F25C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1EEB">
        <w:rPr>
          <w:noProof/>
        </w:rPr>
        <w:drawing>
          <wp:inline distT="0" distB="0" distL="0" distR="0" wp14:anchorId="3CE0FC26" wp14:editId="1F9DFEB9">
            <wp:extent cx="1828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EEB">
        <w:rPr>
          <w:noProof/>
        </w:rPr>
        <w:drawing>
          <wp:inline distT="0" distB="0" distL="0" distR="0" wp14:anchorId="6861C531" wp14:editId="1A909872">
            <wp:extent cx="1828800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EEB">
        <w:rPr>
          <w:noProof/>
        </w:rPr>
        <w:drawing>
          <wp:inline distT="0" distB="0" distL="0" distR="0" wp14:anchorId="70EC29BF" wp14:editId="7DDD3868">
            <wp:extent cx="1828800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A04C" w14:textId="3D8E1079" w:rsidR="00266899" w:rsidRDefault="00266899"/>
    <w:p w14:paraId="70EA2FBA" w14:textId="77777777" w:rsidR="00A47EBD" w:rsidRDefault="00266899" w:rsidP="00A47EBD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596C35" wp14:editId="493B7875">
                <wp:simplePos x="0" y="0"/>
                <wp:positionH relativeFrom="margin">
                  <wp:posOffset>3649980</wp:posOffset>
                </wp:positionH>
                <wp:positionV relativeFrom="paragraph">
                  <wp:posOffset>1844675</wp:posOffset>
                </wp:positionV>
                <wp:extent cx="1823085" cy="412750"/>
                <wp:effectExtent l="0" t="0" r="24765" b="2540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59F32" w14:textId="7258E8F9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bottom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96C35" id="_x0000_s1041" type="#_x0000_t202" style="position:absolute;margin-left:287.4pt;margin-top:145.25pt;width:143.55pt;height:32.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">
                <v:textbox>
                  <w:txbxContent>
                    <w:p w14:paraId="33659F32" w14:textId="7258E8F9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bottom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E309A9" wp14:editId="2D5C4E7A">
                <wp:simplePos x="0" y="0"/>
                <wp:positionH relativeFrom="margin">
                  <wp:posOffset>1828165</wp:posOffset>
                </wp:positionH>
                <wp:positionV relativeFrom="paragraph">
                  <wp:posOffset>1845945</wp:posOffset>
                </wp:positionV>
                <wp:extent cx="1823085" cy="412750"/>
                <wp:effectExtent l="0" t="0" r="24765" b="2540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EF367" w14:textId="074346E2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E309A9" id="_x0000_s1042" type="#_x0000_t202" style="position:absolute;margin-left:143.95pt;margin-top:145.35pt;width:143.55pt;height:32.5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P7JwIAAE0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">
                <v:textbox>
                  <w:txbxContent>
                    <w:p w14:paraId="0DFEF367" w14:textId="074346E2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right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73417" wp14:editId="7574563D">
                <wp:simplePos x="0" y="0"/>
                <wp:positionH relativeFrom="margin">
                  <wp:posOffset>2540</wp:posOffset>
                </wp:positionH>
                <wp:positionV relativeFrom="paragraph">
                  <wp:posOffset>1846308</wp:posOffset>
                </wp:positionV>
                <wp:extent cx="1823085" cy="412750"/>
                <wp:effectExtent l="0" t="0" r="24765" b="2540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B310A" w14:textId="76DD6D95" w:rsidR="0061560D" w:rsidRPr="00753ABC" w:rsidRDefault="0061560D" w:rsidP="0026689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Figure: 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A73417" id="_x0000_s1043" type="#_x0000_t202" style="position:absolute;margin-left:.2pt;margin-top:145.4pt;width:143.55pt;height:32.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">
                <v:textbox>
                  <w:txbxContent>
                    <w:p w14:paraId="1B2B310A" w14:textId="76DD6D95" w:rsidR="0061560D" w:rsidRPr="00753ABC" w:rsidRDefault="0061560D" w:rsidP="00266899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Figure: 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1EEB">
        <w:rPr>
          <w:noProof/>
        </w:rPr>
        <w:drawing>
          <wp:inline distT="0" distB="0" distL="0" distR="0" wp14:anchorId="2AFB4047" wp14:editId="3D750330">
            <wp:extent cx="18288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EEB">
        <w:rPr>
          <w:noProof/>
        </w:rPr>
        <w:drawing>
          <wp:inline distT="0" distB="0" distL="0" distR="0" wp14:anchorId="6AC04A22" wp14:editId="064E2032">
            <wp:extent cx="1828800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EEB">
        <w:rPr>
          <w:noProof/>
        </w:rPr>
        <w:drawing>
          <wp:inline distT="0" distB="0" distL="0" distR="0" wp14:anchorId="03DAA66E" wp14:editId="60E44944">
            <wp:extent cx="18288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CD572" w14:textId="77777777" w:rsidR="00A47EBD" w:rsidRDefault="00A47EBD" w:rsidP="00A47EBD"/>
    <w:p w14:paraId="34008618" w14:textId="77777777" w:rsidR="00A47EBD" w:rsidRDefault="00A47EBD" w:rsidP="00A47EBD"/>
    <w:p w14:paraId="608DF729" w14:textId="08CAC755" w:rsidR="00BB71FA" w:rsidRDefault="00DC5CC8" w:rsidP="003D7553">
      <w:pPr>
        <w:ind w:left="1080"/>
        <w:jc w:val="both"/>
      </w:pPr>
      <w:r>
        <w:t>Sky’s reflection is generated on the surface of the river through passing th</w:t>
      </w:r>
      <w:r w:rsidR="00A47EBD">
        <w:t>is</w:t>
      </w:r>
      <w:r>
        <w:t xml:space="preserve"> cube map to its fragment shader as well. </w:t>
      </w:r>
      <w:r w:rsidR="00A47EBD">
        <w:t>The reflect</w:t>
      </w:r>
      <w:r w:rsidR="00BB71FA">
        <w:t>ion</w:t>
      </w:r>
      <w:r w:rsidR="00A47EBD">
        <w:t xml:space="preserve"> vector is calculated </w:t>
      </w:r>
      <w:r w:rsidR="00BB71FA">
        <w:t>in the shader</w:t>
      </w:r>
      <w:r w:rsidR="00A47EBD">
        <w:t xml:space="preserve"> and the texture is fetched for this valu</w:t>
      </w:r>
      <w:r w:rsidR="00803192">
        <w:t>e</w:t>
      </w:r>
      <w:r w:rsidR="00A47EBD">
        <w:t>.</w:t>
      </w:r>
      <w:r w:rsidR="00BB71FA">
        <w:t xml:space="preserve"> This </w:t>
      </w:r>
      <w:r w:rsidR="007968A7">
        <w:t>effect</w:t>
      </w:r>
      <w:r w:rsidR="00BB71FA">
        <w:t xml:space="preserve"> is </w:t>
      </w:r>
      <w:r w:rsidR="002D417C">
        <w:t>added to</w:t>
      </w:r>
      <w:r w:rsidR="00BB71FA">
        <w:t xml:space="preserve"> the already calculated texture.</w:t>
      </w:r>
      <w:r w:rsidR="0061560D">
        <w:t xml:space="preserve"> This resulted in a realistic look where the reflection is blended with the</w:t>
      </w:r>
      <w:r w:rsidR="007968A7">
        <w:t xml:space="preserve"> river’s</w:t>
      </w:r>
      <w:r w:rsidR="0061560D">
        <w:t xml:space="preserve"> ripples and light reflections</w:t>
      </w:r>
      <w:r w:rsidR="002D417C">
        <w:t>.</w:t>
      </w:r>
    </w:p>
    <w:p w14:paraId="7B579E97" w14:textId="7FFE64D5" w:rsidR="00BB71FA" w:rsidRDefault="00BB71FA">
      <w:r>
        <w:br w:type="page"/>
      </w:r>
    </w:p>
    <w:bookmarkStart w:id="19" w:name="Positioningtrees"/>
    <w:bookmarkStart w:id="20" w:name="_Hlk500957967"/>
    <w:p w14:paraId="7FF44738" w14:textId="6EB9FA56" w:rsidR="00BB71FA" w:rsidRPr="00702993" w:rsidRDefault="00636F01" w:rsidP="00973A1F">
      <w:pPr>
        <w:pStyle w:val="ListParagraph"/>
        <w:numPr>
          <w:ilvl w:val="1"/>
          <w:numId w:val="19"/>
        </w:numPr>
        <w:rPr>
          <w:color w:val="00566E" w:themeColor="accent4" w:themeShade="80"/>
          <w:sz w:val="24"/>
        </w:rPr>
      </w:pPr>
      <w:r>
        <w:rPr>
          <w:color w:val="00566E" w:themeColor="accent4" w:themeShade="80"/>
          <w:sz w:val="24"/>
        </w:rPr>
        <w:lastRenderedPageBreak/>
        <w:fldChar w:fldCharType="begin"/>
      </w:r>
      <w:r>
        <w:rPr>
          <w:color w:val="00566E" w:themeColor="accent4" w:themeShade="80"/>
          <w:sz w:val="24"/>
        </w:rPr>
        <w:instrText xml:space="preserve"> HYPERLINK  \l "_Table_of_Contents" </w:instrText>
      </w:r>
      <w:r>
        <w:rPr>
          <w:color w:val="00566E" w:themeColor="accent4" w:themeShade="80"/>
          <w:sz w:val="24"/>
        </w:rPr>
        <w:fldChar w:fldCharType="separate"/>
      </w:r>
      <w:r w:rsidR="00BB71FA" w:rsidRPr="00636F01">
        <w:rPr>
          <w:rStyle w:val="Hyperlink"/>
          <w:sz w:val="24"/>
        </w:rPr>
        <w:t xml:space="preserve">Positioning </w:t>
      </w:r>
      <w:r w:rsidR="00702993" w:rsidRPr="00636F01">
        <w:rPr>
          <w:rStyle w:val="Hyperlink"/>
          <w:sz w:val="24"/>
        </w:rPr>
        <w:t>of individual</w:t>
      </w:r>
      <w:r w:rsidR="00BB71FA" w:rsidRPr="00636F01">
        <w:rPr>
          <w:rStyle w:val="Hyperlink"/>
          <w:sz w:val="24"/>
        </w:rPr>
        <w:t xml:space="preserve"> trees</w:t>
      </w:r>
      <w:bookmarkEnd w:id="19"/>
      <w:r>
        <w:rPr>
          <w:color w:val="00566E" w:themeColor="accent4" w:themeShade="80"/>
          <w:sz w:val="24"/>
        </w:rPr>
        <w:fldChar w:fldCharType="end"/>
      </w:r>
    </w:p>
    <w:bookmarkEnd w:id="20"/>
    <w:p w14:paraId="0BB7B188" w14:textId="19CF74E5" w:rsidR="008E4A39" w:rsidRDefault="00BB71FA" w:rsidP="003D7553">
      <w:pPr>
        <w:ind w:left="1080"/>
        <w:jc w:val="both"/>
      </w:pPr>
      <w:r>
        <w:t xml:space="preserve">A function based on </w:t>
      </w:r>
      <w:r w:rsidRPr="00BB71FA">
        <w:t>Barycentric Interpolation</w:t>
      </w:r>
      <w:r>
        <w:t xml:space="preserve"> </w:t>
      </w:r>
      <w:r w:rsidR="00AD21EC">
        <w:t>was created t</w:t>
      </w:r>
      <w:r>
        <w:t>o find the position of the trees on the</w:t>
      </w:r>
      <w:r w:rsidR="00AD21EC">
        <w:t xml:space="preserve"> y</w:t>
      </w:r>
      <w:r>
        <w:t xml:space="preserve"> axis</w:t>
      </w:r>
      <w:r w:rsidR="00AD21EC">
        <w:t>.</w:t>
      </w:r>
      <w:r w:rsidR="008E4A39">
        <w:t xml:space="preserve"> </w:t>
      </w:r>
      <w:r w:rsidR="008E4A39" w:rsidRPr="00AE151F">
        <w:t xml:space="preserve">Barycentric coordinates can be used to express the </w:t>
      </w:r>
      <w:r w:rsidR="00EA4E8F">
        <w:t>value</w:t>
      </w:r>
      <w:r w:rsidR="008E4A39" w:rsidRPr="00AE151F">
        <w:t xml:space="preserve"> of any point located on the triangle with three scalar</w:t>
      </w:r>
      <w:r w:rsidR="008E4A39">
        <w:t xml:space="preserve"> values at the corners</w:t>
      </w:r>
      <w:r w:rsidR="008E4A39" w:rsidRPr="00AE151F">
        <w:t>.</w:t>
      </w:r>
      <w:r w:rsidR="008E4A39">
        <w:t xml:space="preserve"> </w:t>
      </w:r>
    </w:p>
    <w:p w14:paraId="22B90BE9" w14:textId="26C57B08" w:rsidR="007F11A8" w:rsidRDefault="00AD21EC" w:rsidP="003D7553">
      <w:pPr>
        <w:ind w:left="1080"/>
        <w:jc w:val="both"/>
      </w:pPr>
      <w:r>
        <w:t xml:space="preserve">Based on the </w:t>
      </w:r>
      <w:r w:rsidR="00AA2AC2">
        <w:t xml:space="preserve">randomly generated </w:t>
      </w:r>
      <w:r>
        <w:t>x and z coordinates the</w:t>
      </w:r>
      <w:r w:rsidR="00692B9A">
        <w:t xml:space="preserve"> primitive is found </w:t>
      </w:r>
      <w:r w:rsidR="007A5A41">
        <w:t>in which the</w:t>
      </w:r>
      <w:r>
        <w:t xml:space="preserve"> tree</w:t>
      </w:r>
      <w:r w:rsidR="007A5A41">
        <w:t xml:space="preserve"> needs to be positioned.</w:t>
      </w:r>
      <w:r w:rsidR="00692B9A">
        <w:t xml:space="preserve"> </w:t>
      </w:r>
      <w:r w:rsidR="008E4A39">
        <w:t xml:space="preserve">The height of this primitive is calculated using </w:t>
      </w:r>
      <w:r w:rsidR="00036D42">
        <w:t>our function</w:t>
      </w:r>
      <w:r w:rsidR="008E4A39">
        <w:t xml:space="preserve">. The heights at the 3 corners of the triangle is known and can be used to calculate the interpolated height value for random position of the tree within the triangle. </w:t>
      </w:r>
      <w:r w:rsidR="008E4A39" w:rsidRPr="00AE151F">
        <w:t xml:space="preserve"> </w:t>
      </w:r>
      <w:r w:rsidR="008E4A39">
        <w:t xml:space="preserve"> </w:t>
      </w:r>
    </w:p>
    <w:bookmarkStart w:id="21" w:name="Result"/>
    <w:p w14:paraId="21A6BE4C" w14:textId="071993F2" w:rsidR="007F11A8" w:rsidRDefault="00636F01" w:rsidP="007F11A8">
      <w:pPr>
        <w:pStyle w:val="Heading1"/>
        <w:numPr>
          <w:ilvl w:val="0"/>
          <w:numId w:val="20"/>
        </w:numPr>
      </w:pPr>
      <w:r>
        <w:fldChar w:fldCharType="begin"/>
      </w:r>
      <w:r>
        <w:instrText xml:space="preserve"> HYPERLINK  \l "_Table_of_Contents" </w:instrText>
      </w:r>
      <w:r>
        <w:fldChar w:fldCharType="separate"/>
      </w:r>
      <w:r w:rsidR="007F11A8" w:rsidRPr="00636F01">
        <w:rPr>
          <w:rStyle w:val="Hyperlink"/>
        </w:rPr>
        <w:t>Result</w:t>
      </w:r>
      <w:bookmarkEnd w:id="21"/>
      <w:r>
        <w:fldChar w:fldCharType="end"/>
      </w:r>
    </w:p>
    <w:p w14:paraId="13385497" w14:textId="6B6067FA" w:rsidR="00AE4FE4" w:rsidRDefault="007F11A8" w:rsidP="003D7553">
      <w:pPr>
        <w:pStyle w:val="ListParagraph"/>
        <w:spacing w:before="360"/>
        <w:ind w:left="360"/>
        <w:jc w:val="both"/>
      </w:pPr>
      <w:r>
        <w:t>A</w:t>
      </w:r>
      <w:r w:rsidRPr="00110F61">
        <w:t xml:space="preserve"> </w:t>
      </w:r>
      <w:r w:rsidR="00AE4FE4">
        <w:t xml:space="preserve">scenic </w:t>
      </w:r>
      <w:r w:rsidRPr="00110F61">
        <w:t xml:space="preserve">terrain with </w:t>
      </w:r>
      <w:r w:rsidR="001302FF">
        <w:t>snowy</w:t>
      </w:r>
      <w:r w:rsidRPr="00110F61">
        <w:t xml:space="preserve"> mountains, trees</w:t>
      </w:r>
      <w:r w:rsidR="00461354">
        <w:t xml:space="preserve">, </w:t>
      </w:r>
      <w:r w:rsidRPr="00110F61">
        <w:t>a</w:t>
      </w:r>
      <w:r w:rsidR="0023718F">
        <w:t xml:space="preserve"> </w:t>
      </w:r>
      <w:r w:rsidR="0023718F" w:rsidRPr="0023718F">
        <w:t>rippling and shining</w:t>
      </w:r>
      <w:r w:rsidRPr="00110F61">
        <w:t xml:space="preserve"> water </w:t>
      </w:r>
      <w:r w:rsidR="0023718F">
        <w:t>pond</w:t>
      </w:r>
      <w:r w:rsidR="00461354">
        <w:t xml:space="preserve"> </w:t>
      </w:r>
      <w:r w:rsidR="00FF67FB">
        <w:t>with</w:t>
      </w:r>
      <w:r w:rsidR="00461354">
        <w:t xml:space="preserve"> </w:t>
      </w:r>
      <w:r w:rsidR="0023718F">
        <w:t xml:space="preserve">bright </w:t>
      </w:r>
      <w:r w:rsidR="00F3135A">
        <w:t>yet cloudy</w:t>
      </w:r>
      <w:r w:rsidR="0023718F">
        <w:t xml:space="preserve"> </w:t>
      </w:r>
      <w:r w:rsidR="00134507" w:rsidRPr="00134507">
        <w:t>surrounding</w:t>
      </w:r>
      <w:r w:rsidR="00780BE8">
        <w:t xml:space="preserve"> </w:t>
      </w:r>
      <w:r w:rsidR="00AE4FE4">
        <w:t>has been achieved</w:t>
      </w:r>
      <w:r>
        <w:t>.</w:t>
      </w:r>
      <w:r w:rsidR="00AE4FE4">
        <w:t xml:space="preserve"> </w:t>
      </w:r>
    </w:p>
    <w:p w14:paraId="5FEDB2D4" w14:textId="77777777" w:rsidR="00AE4FE4" w:rsidRDefault="00AE4FE4" w:rsidP="003D7553">
      <w:pPr>
        <w:pStyle w:val="ListParagraph"/>
        <w:spacing w:before="360"/>
        <w:ind w:left="360"/>
        <w:jc w:val="both"/>
      </w:pPr>
    </w:p>
    <w:p w14:paraId="62A44F74" w14:textId="540264AF" w:rsidR="00AE4FE4" w:rsidRDefault="00AE4FE4" w:rsidP="003D7553">
      <w:pPr>
        <w:pStyle w:val="ListParagraph"/>
        <w:spacing w:before="360"/>
        <w:ind w:left="360"/>
        <w:jc w:val="both"/>
      </w:pPr>
      <w:r>
        <w:t>Following goals are met:</w:t>
      </w:r>
    </w:p>
    <w:p w14:paraId="7ADD64DD" w14:textId="77777777" w:rsidR="00992A60" w:rsidRDefault="00992A60" w:rsidP="003D7553">
      <w:pPr>
        <w:pStyle w:val="ListParagraph"/>
        <w:spacing w:before="360"/>
        <w:ind w:left="360"/>
        <w:jc w:val="both"/>
      </w:pPr>
    </w:p>
    <w:p w14:paraId="1849DE93" w14:textId="41AAB247" w:rsidR="00DE357E" w:rsidRDefault="00DE357E" w:rsidP="003D7553">
      <w:pPr>
        <w:pStyle w:val="ListParagraph"/>
        <w:numPr>
          <w:ilvl w:val="0"/>
          <w:numId w:val="22"/>
        </w:numPr>
        <w:spacing w:before="360"/>
        <w:jc w:val="both"/>
      </w:pPr>
      <w:r>
        <w:t>Implementing as many concepts</w:t>
      </w:r>
      <w:r w:rsidR="00CA7C42">
        <w:t xml:space="preserve"> taught in the classroom lectures</w:t>
      </w:r>
      <w:r>
        <w:t xml:space="preserve"> as possible.</w:t>
      </w:r>
    </w:p>
    <w:p w14:paraId="44E9731F" w14:textId="74A27AB1" w:rsidR="00AE4FE4" w:rsidRDefault="00AE4FE4" w:rsidP="003D7553">
      <w:pPr>
        <w:pStyle w:val="ListParagraph"/>
        <w:numPr>
          <w:ilvl w:val="0"/>
          <w:numId w:val="22"/>
        </w:numPr>
        <w:spacing w:before="360"/>
        <w:jc w:val="both"/>
      </w:pPr>
      <w:r>
        <w:t xml:space="preserve">Minimal visible visual artifacts hindering the end use experience. </w:t>
      </w:r>
    </w:p>
    <w:p w14:paraId="2B7B69A0" w14:textId="77777777" w:rsidR="00530728" w:rsidRDefault="00AE4FE4" w:rsidP="00760D0B">
      <w:pPr>
        <w:pStyle w:val="ListParagraph"/>
        <w:numPr>
          <w:ilvl w:val="0"/>
          <w:numId w:val="22"/>
        </w:numPr>
        <w:spacing w:before="360"/>
        <w:jc w:val="both"/>
      </w:pPr>
      <w:r>
        <w:t>Keeping the architecture simple and extensible for future work.</w:t>
      </w:r>
    </w:p>
    <w:p w14:paraId="04F31D0E" w14:textId="24AC2E9C" w:rsidR="00530728" w:rsidRDefault="001A4816">
      <w:r>
        <w:rPr>
          <w:noProof/>
        </w:rPr>
        <w:drawing>
          <wp:inline distT="0" distB="0" distL="0" distR="0" wp14:anchorId="086E4735" wp14:editId="08A365B0">
            <wp:extent cx="5715635" cy="32962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294" cy="329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28">
        <w:br w:type="page"/>
      </w:r>
    </w:p>
    <w:bookmarkStart w:id="22" w:name="FutureEnhancements"/>
    <w:p w14:paraId="21B22FB3" w14:textId="1ECC42E5" w:rsidR="00530728" w:rsidRDefault="00636F01" w:rsidP="00530728">
      <w:pPr>
        <w:pStyle w:val="Heading1"/>
        <w:numPr>
          <w:ilvl w:val="0"/>
          <w:numId w:val="20"/>
        </w:numPr>
      </w:pPr>
      <w:r>
        <w:lastRenderedPageBreak/>
        <w:fldChar w:fldCharType="begin"/>
      </w:r>
      <w:r>
        <w:instrText xml:space="preserve"> HYPERLINK  \l "_Table_of_Contents" </w:instrText>
      </w:r>
      <w:r>
        <w:fldChar w:fldCharType="separate"/>
      </w:r>
      <w:r w:rsidR="00530728" w:rsidRPr="00636F01">
        <w:rPr>
          <w:rStyle w:val="Hyperlink"/>
        </w:rPr>
        <w:t xml:space="preserve">Key areas for </w:t>
      </w:r>
      <w:r w:rsidR="002E47FA" w:rsidRPr="00636F01">
        <w:rPr>
          <w:rStyle w:val="Hyperlink"/>
        </w:rPr>
        <w:t>future enhancements</w:t>
      </w:r>
      <w:r>
        <w:fldChar w:fldCharType="end"/>
      </w:r>
    </w:p>
    <w:bookmarkEnd w:id="22"/>
    <w:p w14:paraId="5E178083" w14:textId="77777777" w:rsidR="00FA1E59" w:rsidRDefault="007507C3" w:rsidP="007507C3">
      <w:pPr>
        <w:pStyle w:val="ListParagraph"/>
        <w:spacing w:before="360"/>
        <w:ind w:left="360"/>
        <w:jc w:val="both"/>
      </w:pPr>
      <w:r>
        <w:t>As a next step it is i</w:t>
      </w:r>
      <w:r w:rsidRPr="00AE4FE4">
        <w:t>ntend</w:t>
      </w:r>
      <w:r>
        <w:t>ed</w:t>
      </w:r>
      <w:r w:rsidRPr="00AE4FE4">
        <w:t xml:space="preserve"> to build the mountains of "Pandora" with a waterfall from the World of "Avatar".</w:t>
      </w:r>
      <w:r>
        <w:t xml:space="preserve"> This can be an extension to the currently fetched result. </w:t>
      </w:r>
    </w:p>
    <w:p w14:paraId="2936E77B" w14:textId="77777777" w:rsidR="00FA1E59" w:rsidRDefault="00FA1E59" w:rsidP="007507C3">
      <w:pPr>
        <w:pStyle w:val="ListParagraph"/>
        <w:spacing w:before="360"/>
        <w:ind w:left="360"/>
        <w:jc w:val="both"/>
      </w:pPr>
    </w:p>
    <w:p w14:paraId="134261E0" w14:textId="4D35EFA2" w:rsidR="007507C3" w:rsidRDefault="0008476A" w:rsidP="007507C3">
      <w:pPr>
        <w:pStyle w:val="ListParagraph"/>
        <w:spacing w:before="360"/>
        <w:ind w:left="360"/>
        <w:jc w:val="both"/>
      </w:pPr>
      <w:r>
        <w:t>More possible improvements:</w:t>
      </w:r>
    </w:p>
    <w:p w14:paraId="06B447DF" w14:textId="77777777" w:rsidR="00FA1E59" w:rsidRDefault="00FA1E59" w:rsidP="007507C3">
      <w:pPr>
        <w:pStyle w:val="ListParagraph"/>
        <w:spacing w:before="360"/>
        <w:ind w:left="360"/>
        <w:jc w:val="both"/>
      </w:pPr>
    </w:p>
    <w:p w14:paraId="09AD655E" w14:textId="63792A0C" w:rsidR="007507C3" w:rsidRDefault="00D115C8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>Navigation along the surface could be implemented in an improved version of the project.</w:t>
      </w:r>
      <w:r w:rsidR="00C87E3F">
        <w:t xml:space="preserve"> To traverse along the varying height, the function used to place the trees at different terrain heights could be used.</w:t>
      </w:r>
    </w:p>
    <w:p w14:paraId="2D6ACECA" w14:textId="0CF4F04A" w:rsidR="0033649A" w:rsidRDefault="0033649A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>The skybox could be made seamless.</w:t>
      </w:r>
      <w:r w:rsidR="00E303F9">
        <w:t xml:space="preserve"> The black borders at the edges could be removed.</w:t>
      </w:r>
    </w:p>
    <w:p w14:paraId="05FD2006" w14:textId="7361047E" w:rsidR="0033649A" w:rsidRDefault="00C85F45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>The skybox could have a slow movement along an axis to create a visual effect of clouds floating in the sky.</w:t>
      </w:r>
    </w:p>
    <w:p w14:paraId="6BF659F2" w14:textId="52C703D0" w:rsidR="00B46791" w:rsidRDefault="00B46791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>The concept of refraction could also be applied to see the bottom of the river through clear water.</w:t>
      </w:r>
    </w:p>
    <w:p w14:paraId="37EA2B17" w14:textId="5E2C75D7" w:rsidR="00906C0C" w:rsidRDefault="00906C0C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 xml:space="preserve">A Sun </w:t>
      </w:r>
      <w:r w:rsidR="00C45B0A">
        <w:t>could</w:t>
      </w:r>
      <w:r>
        <w:t xml:space="preserve"> be created as a</w:t>
      </w:r>
      <w:r w:rsidR="008C7958">
        <w:t>n emissive</w:t>
      </w:r>
      <w:r w:rsidR="00723C12">
        <w:t xml:space="preserve"> spherical</w:t>
      </w:r>
      <w:r>
        <w:t xml:space="preserve"> object to move around the scene to create the visual effect of sunset and sunrise.</w:t>
      </w:r>
      <w:r w:rsidR="008D63FA">
        <w:t xml:space="preserve"> Simultaneously, day and night effect could be created with fading</w:t>
      </w:r>
      <w:r w:rsidR="00886471">
        <w:t>/</w:t>
      </w:r>
      <w:r w:rsidR="00317358">
        <w:t>enhancing</w:t>
      </w:r>
      <w:r w:rsidR="008D63FA">
        <w:t xml:space="preserve"> lights on surface</w:t>
      </w:r>
      <w:r w:rsidR="00886471">
        <w:t xml:space="preserve"> and using a night sky cube map as well</w:t>
      </w:r>
      <w:r w:rsidR="008D63FA">
        <w:t xml:space="preserve">. </w:t>
      </w:r>
    </w:p>
    <w:p w14:paraId="0C4744F8" w14:textId="01280962" w:rsidR="00BA5097" w:rsidRDefault="00265408" w:rsidP="007507C3">
      <w:pPr>
        <w:pStyle w:val="ListParagraph"/>
        <w:numPr>
          <w:ilvl w:val="0"/>
          <w:numId w:val="32"/>
        </w:numPr>
        <w:spacing w:before="360"/>
        <w:jc w:val="both"/>
      </w:pPr>
      <w:r>
        <w:t>More</w:t>
      </w:r>
      <w:r w:rsidR="002258D8">
        <w:t xml:space="preserve"> </w:t>
      </w:r>
      <w:r w:rsidR="00F4330E">
        <w:t>realistic</w:t>
      </w:r>
      <w:r w:rsidR="00BA5097">
        <w:t xml:space="preserve"> rendering</w:t>
      </w:r>
      <w:r>
        <w:t xml:space="preserve"> </w:t>
      </w:r>
      <w:r>
        <w:t>of the landscape</w:t>
      </w:r>
      <w:r>
        <w:t xml:space="preserve"> could be achieved</w:t>
      </w:r>
      <w:r w:rsidR="00BA5097">
        <w:t xml:space="preserve"> by adding fog simulation</w:t>
      </w:r>
      <w:r w:rsidR="00F4330E">
        <w:t xml:space="preserve"> and giving a sense of depth</w:t>
      </w:r>
      <w:bookmarkStart w:id="23" w:name="_GoBack"/>
      <w:bookmarkEnd w:id="23"/>
      <w:r w:rsidR="00F4330E">
        <w:t xml:space="preserve"> in the scene</w:t>
      </w:r>
      <w:r w:rsidR="00BA5097">
        <w:t>.</w:t>
      </w:r>
    </w:p>
    <w:p w14:paraId="010D9F34" w14:textId="28FC6456" w:rsidR="007F11A8" w:rsidRDefault="007F11A8" w:rsidP="00530728">
      <w:pPr>
        <w:spacing w:before="360"/>
        <w:ind w:left="360"/>
        <w:jc w:val="both"/>
      </w:pPr>
    </w:p>
    <w:sectPr w:rsidR="007F11A8" w:rsidSect="006C7F73">
      <w:headerReference w:type="default" r:id="rId31"/>
      <w:footerReference w:type="default" r:id="rId32"/>
      <w:pgSz w:w="12240" w:h="15840"/>
      <w:pgMar w:top="153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6E7EFE" w14:textId="77777777" w:rsidR="005127F5" w:rsidRDefault="005127F5" w:rsidP="00C6554A">
      <w:pPr>
        <w:spacing w:before="0" w:after="0" w:line="240" w:lineRule="auto"/>
      </w:pPr>
      <w:r>
        <w:separator/>
      </w:r>
    </w:p>
  </w:endnote>
  <w:endnote w:type="continuationSeparator" w:id="0">
    <w:p w14:paraId="5896A64B" w14:textId="77777777" w:rsidR="005127F5" w:rsidRDefault="005127F5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0A726B" w14:textId="1C9BEE8E" w:rsidR="0061560D" w:rsidRDefault="0061560D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7C2DDD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0E2C05" w14:textId="77777777" w:rsidR="005127F5" w:rsidRDefault="005127F5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49DE26F" w14:textId="77777777" w:rsidR="005127F5" w:rsidRDefault="005127F5" w:rsidP="00C6554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655D6" w14:textId="56F26CCC" w:rsidR="0061560D" w:rsidRDefault="0061560D">
    <w:pPr>
      <w:pStyle w:val="Header"/>
    </w:pPr>
    <w:r>
      <w:t>Iowa State University</w:t>
    </w:r>
    <w:r>
      <w:ptab w:relativeTo="margin" w:alignment="center" w:leader="none"/>
    </w:r>
    <w:r>
      <w:t>Project Report</w:t>
    </w:r>
    <w:r>
      <w:ptab w:relativeTo="margin" w:alignment="right" w:leader="none"/>
    </w:r>
    <w:r>
      <w:t>COMS 557 | Fall 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4B368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658CC"/>
    <w:multiLevelType w:val="hybridMultilevel"/>
    <w:tmpl w:val="A0489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145D638F"/>
    <w:multiLevelType w:val="hybridMultilevel"/>
    <w:tmpl w:val="1C5C4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6E791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69426CF"/>
    <w:multiLevelType w:val="hybridMultilevel"/>
    <w:tmpl w:val="A0489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45418E"/>
    <w:multiLevelType w:val="hybridMultilevel"/>
    <w:tmpl w:val="4446BD9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6BF75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74F5B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FFB1643"/>
    <w:multiLevelType w:val="multilevel"/>
    <w:tmpl w:val="CA5814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2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1F60D62"/>
    <w:multiLevelType w:val="multilevel"/>
    <w:tmpl w:val="BFACD8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250017D"/>
    <w:multiLevelType w:val="hybridMultilevel"/>
    <w:tmpl w:val="76C871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ED60FF"/>
    <w:multiLevelType w:val="multilevel"/>
    <w:tmpl w:val="C480D4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1D5B6D"/>
    <w:multiLevelType w:val="hybridMultilevel"/>
    <w:tmpl w:val="AE323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685FC1"/>
    <w:multiLevelType w:val="multilevel"/>
    <w:tmpl w:val="3510228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F5F4D71"/>
    <w:multiLevelType w:val="multilevel"/>
    <w:tmpl w:val="1A0ED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1615B4D"/>
    <w:multiLevelType w:val="hybridMultilevel"/>
    <w:tmpl w:val="2C2CF62C"/>
    <w:lvl w:ilvl="0" w:tplc="E4529C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43021F"/>
    <w:multiLevelType w:val="hybridMultilevel"/>
    <w:tmpl w:val="F62CC0F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B4265B1"/>
    <w:multiLevelType w:val="hybridMultilevel"/>
    <w:tmpl w:val="1C5C4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AB7DB2"/>
    <w:multiLevelType w:val="multilevel"/>
    <w:tmpl w:val="A69AF93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9"/>
  </w:num>
  <w:num w:numId="6">
    <w:abstractNumId w:val="10"/>
  </w:num>
  <w:num w:numId="7">
    <w:abstractNumId w:val="13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23"/>
  </w:num>
  <w:num w:numId="18">
    <w:abstractNumId w:val="16"/>
  </w:num>
  <w:num w:numId="19">
    <w:abstractNumId w:val="22"/>
  </w:num>
  <w:num w:numId="20">
    <w:abstractNumId w:val="30"/>
  </w:num>
  <w:num w:numId="21">
    <w:abstractNumId w:val="25"/>
  </w:num>
  <w:num w:numId="22">
    <w:abstractNumId w:val="28"/>
  </w:num>
  <w:num w:numId="23">
    <w:abstractNumId w:val="26"/>
  </w:num>
  <w:num w:numId="24">
    <w:abstractNumId w:val="18"/>
  </w:num>
  <w:num w:numId="25">
    <w:abstractNumId w:val="24"/>
  </w:num>
  <w:num w:numId="26">
    <w:abstractNumId w:val="27"/>
  </w:num>
  <w:num w:numId="27">
    <w:abstractNumId w:val="11"/>
  </w:num>
  <w:num w:numId="28">
    <w:abstractNumId w:val="20"/>
  </w:num>
  <w:num w:numId="29">
    <w:abstractNumId w:val="31"/>
  </w:num>
  <w:num w:numId="30">
    <w:abstractNumId w:val="14"/>
  </w:num>
  <w:num w:numId="31">
    <w:abstractNumId w:val="17"/>
  </w:num>
  <w:num w:numId="32">
    <w:abstractNumId w:val="29"/>
  </w:num>
  <w:num w:numId="33">
    <w:abstractNumId w:val="15"/>
  </w:num>
  <w:num w:numId="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1A2"/>
    <w:rsid w:val="00023FDD"/>
    <w:rsid w:val="00027F84"/>
    <w:rsid w:val="00036D42"/>
    <w:rsid w:val="00037C35"/>
    <w:rsid w:val="0005236A"/>
    <w:rsid w:val="00060A96"/>
    <w:rsid w:val="00060DC6"/>
    <w:rsid w:val="000749D7"/>
    <w:rsid w:val="0008476A"/>
    <w:rsid w:val="00085EB3"/>
    <w:rsid w:val="000872C4"/>
    <w:rsid w:val="00096FA4"/>
    <w:rsid w:val="000B5A7C"/>
    <w:rsid w:val="000C1C07"/>
    <w:rsid w:val="000C3398"/>
    <w:rsid w:val="000C5450"/>
    <w:rsid w:val="000E6018"/>
    <w:rsid w:val="001071A2"/>
    <w:rsid w:val="00110F61"/>
    <w:rsid w:val="00111154"/>
    <w:rsid w:val="00125AE2"/>
    <w:rsid w:val="001302FF"/>
    <w:rsid w:val="00131E49"/>
    <w:rsid w:val="00134507"/>
    <w:rsid w:val="00137A37"/>
    <w:rsid w:val="001576AB"/>
    <w:rsid w:val="0016103C"/>
    <w:rsid w:val="0016716C"/>
    <w:rsid w:val="0017329D"/>
    <w:rsid w:val="00184B3F"/>
    <w:rsid w:val="001943B1"/>
    <w:rsid w:val="001A0DC0"/>
    <w:rsid w:val="001A2796"/>
    <w:rsid w:val="001A4816"/>
    <w:rsid w:val="001B166D"/>
    <w:rsid w:val="001B34BD"/>
    <w:rsid w:val="001B37D3"/>
    <w:rsid w:val="001B469F"/>
    <w:rsid w:val="001B4C17"/>
    <w:rsid w:val="001C514E"/>
    <w:rsid w:val="001D1158"/>
    <w:rsid w:val="001D229B"/>
    <w:rsid w:val="001D33EF"/>
    <w:rsid w:val="001D34C6"/>
    <w:rsid w:val="001D37BC"/>
    <w:rsid w:val="001D49C1"/>
    <w:rsid w:val="001D7969"/>
    <w:rsid w:val="001E0D68"/>
    <w:rsid w:val="001E10C1"/>
    <w:rsid w:val="001E4B81"/>
    <w:rsid w:val="002030B5"/>
    <w:rsid w:val="00206B6B"/>
    <w:rsid w:val="00212A34"/>
    <w:rsid w:val="002258D8"/>
    <w:rsid w:val="0023718F"/>
    <w:rsid w:val="00243848"/>
    <w:rsid w:val="002448D6"/>
    <w:rsid w:val="00244F22"/>
    <w:rsid w:val="00250971"/>
    <w:rsid w:val="002554CD"/>
    <w:rsid w:val="00265408"/>
    <w:rsid w:val="00266899"/>
    <w:rsid w:val="00293B83"/>
    <w:rsid w:val="0029600E"/>
    <w:rsid w:val="002A3626"/>
    <w:rsid w:val="002B4294"/>
    <w:rsid w:val="002C5447"/>
    <w:rsid w:val="002D417C"/>
    <w:rsid w:val="002D75A9"/>
    <w:rsid w:val="002E47FA"/>
    <w:rsid w:val="0030252C"/>
    <w:rsid w:val="00305DC7"/>
    <w:rsid w:val="00310644"/>
    <w:rsid w:val="00314BDA"/>
    <w:rsid w:val="00317358"/>
    <w:rsid w:val="00333D0D"/>
    <w:rsid w:val="0033649A"/>
    <w:rsid w:val="00337C1F"/>
    <w:rsid w:val="00341F3F"/>
    <w:rsid w:val="0036070F"/>
    <w:rsid w:val="00367F63"/>
    <w:rsid w:val="00373866"/>
    <w:rsid w:val="00375A5D"/>
    <w:rsid w:val="00383B26"/>
    <w:rsid w:val="0039272B"/>
    <w:rsid w:val="00394368"/>
    <w:rsid w:val="003A6398"/>
    <w:rsid w:val="003A7DBC"/>
    <w:rsid w:val="003B2B67"/>
    <w:rsid w:val="003B37D0"/>
    <w:rsid w:val="003B7184"/>
    <w:rsid w:val="003C7B43"/>
    <w:rsid w:val="003D7553"/>
    <w:rsid w:val="003E5EF7"/>
    <w:rsid w:val="003E7255"/>
    <w:rsid w:val="0040088B"/>
    <w:rsid w:val="0041058F"/>
    <w:rsid w:val="0041179F"/>
    <w:rsid w:val="00417B26"/>
    <w:rsid w:val="00423494"/>
    <w:rsid w:val="00424829"/>
    <w:rsid w:val="00433DA1"/>
    <w:rsid w:val="00436660"/>
    <w:rsid w:val="00451563"/>
    <w:rsid w:val="00461354"/>
    <w:rsid w:val="00477EF6"/>
    <w:rsid w:val="00494ABC"/>
    <w:rsid w:val="004A02A6"/>
    <w:rsid w:val="004B094F"/>
    <w:rsid w:val="004C049F"/>
    <w:rsid w:val="004C40D1"/>
    <w:rsid w:val="004C6548"/>
    <w:rsid w:val="004D05FE"/>
    <w:rsid w:val="004F1156"/>
    <w:rsid w:val="004F6F7F"/>
    <w:rsid w:val="005000E2"/>
    <w:rsid w:val="005008A1"/>
    <w:rsid w:val="00505917"/>
    <w:rsid w:val="005127F5"/>
    <w:rsid w:val="00524E4C"/>
    <w:rsid w:val="00530728"/>
    <w:rsid w:val="00534DC7"/>
    <w:rsid w:val="005425E5"/>
    <w:rsid w:val="00552790"/>
    <w:rsid w:val="00552A20"/>
    <w:rsid w:val="00556AB8"/>
    <w:rsid w:val="00556D4D"/>
    <w:rsid w:val="00561216"/>
    <w:rsid w:val="005700A6"/>
    <w:rsid w:val="00576B26"/>
    <w:rsid w:val="005801F2"/>
    <w:rsid w:val="00581D9B"/>
    <w:rsid w:val="005931E7"/>
    <w:rsid w:val="005C1240"/>
    <w:rsid w:val="005C1423"/>
    <w:rsid w:val="005C4712"/>
    <w:rsid w:val="005D0083"/>
    <w:rsid w:val="005E3272"/>
    <w:rsid w:val="005E78BB"/>
    <w:rsid w:val="005F1755"/>
    <w:rsid w:val="0060257E"/>
    <w:rsid w:val="00603572"/>
    <w:rsid w:val="006042E6"/>
    <w:rsid w:val="00613E81"/>
    <w:rsid w:val="0061560D"/>
    <w:rsid w:val="00622064"/>
    <w:rsid w:val="006220EF"/>
    <w:rsid w:val="00622528"/>
    <w:rsid w:val="00627B81"/>
    <w:rsid w:val="00630312"/>
    <w:rsid w:val="00630E42"/>
    <w:rsid w:val="00632B66"/>
    <w:rsid w:val="00636F01"/>
    <w:rsid w:val="00643BD9"/>
    <w:rsid w:val="00645E59"/>
    <w:rsid w:val="00646647"/>
    <w:rsid w:val="00646C21"/>
    <w:rsid w:val="0065297B"/>
    <w:rsid w:val="00664F3E"/>
    <w:rsid w:val="006662A9"/>
    <w:rsid w:val="00672244"/>
    <w:rsid w:val="006755B8"/>
    <w:rsid w:val="00686E8B"/>
    <w:rsid w:val="00690758"/>
    <w:rsid w:val="00692B9A"/>
    <w:rsid w:val="006A0478"/>
    <w:rsid w:val="006A1E16"/>
    <w:rsid w:val="006A3A60"/>
    <w:rsid w:val="006A3CE7"/>
    <w:rsid w:val="006B7DB7"/>
    <w:rsid w:val="006C008A"/>
    <w:rsid w:val="006C0B89"/>
    <w:rsid w:val="006C1EEB"/>
    <w:rsid w:val="006C7F73"/>
    <w:rsid w:val="006D7492"/>
    <w:rsid w:val="006F7A0B"/>
    <w:rsid w:val="0070027A"/>
    <w:rsid w:val="00702993"/>
    <w:rsid w:val="0071044D"/>
    <w:rsid w:val="00716B43"/>
    <w:rsid w:val="00720E0B"/>
    <w:rsid w:val="00722601"/>
    <w:rsid w:val="00723C12"/>
    <w:rsid w:val="007345BA"/>
    <w:rsid w:val="007413B4"/>
    <w:rsid w:val="00741AE0"/>
    <w:rsid w:val="00742356"/>
    <w:rsid w:val="007507C3"/>
    <w:rsid w:val="00753ABC"/>
    <w:rsid w:val="00756E9D"/>
    <w:rsid w:val="007570F6"/>
    <w:rsid w:val="00760D0B"/>
    <w:rsid w:val="0076665C"/>
    <w:rsid w:val="00780BE8"/>
    <w:rsid w:val="0079644D"/>
    <w:rsid w:val="007968A7"/>
    <w:rsid w:val="007A5A41"/>
    <w:rsid w:val="007B2CA7"/>
    <w:rsid w:val="007B66FC"/>
    <w:rsid w:val="007C2DDD"/>
    <w:rsid w:val="007C4DDD"/>
    <w:rsid w:val="007C5961"/>
    <w:rsid w:val="007D5B7B"/>
    <w:rsid w:val="007D5DD0"/>
    <w:rsid w:val="007D69E7"/>
    <w:rsid w:val="007E1500"/>
    <w:rsid w:val="007F11A8"/>
    <w:rsid w:val="00803192"/>
    <w:rsid w:val="00806901"/>
    <w:rsid w:val="00821CB0"/>
    <w:rsid w:val="008240CA"/>
    <w:rsid w:val="00824BD7"/>
    <w:rsid w:val="00832C45"/>
    <w:rsid w:val="008363B9"/>
    <w:rsid w:val="00845057"/>
    <w:rsid w:val="00860B10"/>
    <w:rsid w:val="008613E4"/>
    <w:rsid w:val="008811BD"/>
    <w:rsid w:val="00885AE2"/>
    <w:rsid w:val="00886471"/>
    <w:rsid w:val="00886B4F"/>
    <w:rsid w:val="0088742E"/>
    <w:rsid w:val="00887430"/>
    <w:rsid w:val="0089652E"/>
    <w:rsid w:val="008B28C4"/>
    <w:rsid w:val="008B66F3"/>
    <w:rsid w:val="008C013C"/>
    <w:rsid w:val="008C7958"/>
    <w:rsid w:val="008C7B70"/>
    <w:rsid w:val="008D63FA"/>
    <w:rsid w:val="008E13A4"/>
    <w:rsid w:val="008E3445"/>
    <w:rsid w:val="008E4A39"/>
    <w:rsid w:val="008E5F90"/>
    <w:rsid w:val="008F5D19"/>
    <w:rsid w:val="008F7BFD"/>
    <w:rsid w:val="00900E14"/>
    <w:rsid w:val="00906C0C"/>
    <w:rsid w:val="009141A1"/>
    <w:rsid w:val="00917AD1"/>
    <w:rsid w:val="009250A1"/>
    <w:rsid w:val="00945D13"/>
    <w:rsid w:val="00946654"/>
    <w:rsid w:val="009507F0"/>
    <w:rsid w:val="009516BC"/>
    <w:rsid w:val="009526D0"/>
    <w:rsid w:val="00957440"/>
    <w:rsid w:val="00971C6A"/>
    <w:rsid w:val="00973A1F"/>
    <w:rsid w:val="00976CEF"/>
    <w:rsid w:val="00992A60"/>
    <w:rsid w:val="00997938"/>
    <w:rsid w:val="009C2CA1"/>
    <w:rsid w:val="009D0C80"/>
    <w:rsid w:val="00A01AB9"/>
    <w:rsid w:val="00A147A9"/>
    <w:rsid w:val="00A15D99"/>
    <w:rsid w:val="00A36A70"/>
    <w:rsid w:val="00A42D85"/>
    <w:rsid w:val="00A47EBD"/>
    <w:rsid w:val="00A6730E"/>
    <w:rsid w:val="00A730E0"/>
    <w:rsid w:val="00A83147"/>
    <w:rsid w:val="00A837D5"/>
    <w:rsid w:val="00A83D48"/>
    <w:rsid w:val="00A949D4"/>
    <w:rsid w:val="00AA1D29"/>
    <w:rsid w:val="00AA2AC2"/>
    <w:rsid w:val="00AC0650"/>
    <w:rsid w:val="00AC098F"/>
    <w:rsid w:val="00AC18AA"/>
    <w:rsid w:val="00AC2FED"/>
    <w:rsid w:val="00AD034D"/>
    <w:rsid w:val="00AD21EC"/>
    <w:rsid w:val="00AD4000"/>
    <w:rsid w:val="00AD4F65"/>
    <w:rsid w:val="00AD5217"/>
    <w:rsid w:val="00AE151F"/>
    <w:rsid w:val="00AE4FE4"/>
    <w:rsid w:val="00AE74BD"/>
    <w:rsid w:val="00AF1060"/>
    <w:rsid w:val="00B2003C"/>
    <w:rsid w:val="00B26F1F"/>
    <w:rsid w:val="00B45B91"/>
    <w:rsid w:val="00B46791"/>
    <w:rsid w:val="00B50F2E"/>
    <w:rsid w:val="00B5761C"/>
    <w:rsid w:val="00B62652"/>
    <w:rsid w:val="00B76041"/>
    <w:rsid w:val="00B861BD"/>
    <w:rsid w:val="00B92360"/>
    <w:rsid w:val="00B93159"/>
    <w:rsid w:val="00B977E7"/>
    <w:rsid w:val="00BA02C8"/>
    <w:rsid w:val="00BA5097"/>
    <w:rsid w:val="00BB0E4F"/>
    <w:rsid w:val="00BB71FA"/>
    <w:rsid w:val="00BC73EC"/>
    <w:rsid w:val="00BD42F1"/>
    <w:rsid w:val="00BD6051"/>
    <w:rsid w:val="00BE474A"/>
    <w:rsid w:val="00BF64E8"/>
    <w:rsid w:val="00C0389A"/>
    <w:rsid w:val="00C22726"/>
    <w:rsid w:val="00C232E0"/>
    <w:rsid w:val="00C238CE"/>
    <w:rsid w:val="00C23BED"/>
    <w:rsid w:val="00C3049B"/>
    <w:rsid w:val="00C40D61"/>
    <w:rsid w:val="00C44B51"/>
    <w:rsid w:val="00C45B0A"/>
    <w:rsid w:val="00C62D0B"/>
    <w:rsid w:val="00C6554A"/>
    <w:rsid w:val="00C67513"/>
    <w:rsid w:val="00C85F45"/>
    <w:rsid w:val="00C87E3F"/>
    <w:rsid w:val="00C91004"/>
    <w:rsid w:val="00CA7C42"/>
    <w:rsid w:val="00CB3A78"/>
    <w:rsid w:val="00CB53CB"/>
    <w:rsid w:val="00CC1118"/>
    <w:rsid w:val="00CC3575"/>
    <w:rsid w:val="00CC416F"/>
    <w:rsid w:val="00CC4FD9"/>
    <w:rsid w:val="00CC5A25"/>
    <w:rsid w:val="00CC7589"/>
    <w:rsid w:val="00CE6155"/>
    <w:rsid w:val="00D02C23"/>
    <w:rsid w:val="00D115C8"/>
    <w:rsid w:val="00D250BE"/>
    <w:rsid w:val="00D25465"/>
    <w:rsid w:val="00D5166F"/>
    <w:rsid w:val="00D5175B"/>
    <w:rsid w:val="00D675A7"/>
    <w:rsid w:val="00D92887"/>
    <w:rsid w:val="00D97AF0"/>
    <w:rsid w:val="00DA29FF"/>
    <w:rsid w:val="00DB0646"/>
    <w:rsid w:val="00DC2E6B"/>
    <w:rsid w:val="00DC573F"/>
    <w:rsid w:val="00DC5CC8"/>
    <w:rsid w:val="00DC7B56"/>
    <w:rsid w:val="00DE0A96"/>
    <w:rsid w:val="00DE357E"/>
    <w:rsid w:val="00DE590F"/>
    <w:rsid w:val="00DE6880"/>
    <w:rsid w:val="00E05ABF"/>
    <w:rsid w:val="00E20356"/>
    <w:rsid w:val="00E22DF2"/>
    <w:rsid w:val="00E23DCC"/>
    <w:rsid w:val="00E259A2"/>
    <w:rsid w:val="00E3024A"/>
    <w:rsid w:val="00E303F9"/>
    <w:rsid w:val="00E33F29"/>
    <w:rsid w:val="00E3501A"/>
    <w:rsid w:val="00E442AA"/>
    <w:rsid w:val="00E50A55"/>
    <w:rsid w:val="00E63ED6"/>
    <w:rsid w:val="00E655FB"/>
    <w:rsid w:val="00E713FD"/>
    <w:rsid w:val="00E772D5"/>
    <w:rsid w:val="00E8253F"/>
    <w:rsid w:val="00E86696"/>
    <w:rsid w:val="00EA0960"/>
    <w:rsid w:val="00EA4E8F"/>
    <w:rsid w:val="00EB6751"/>
    <w:rsid w:val="00EB6D0D"/>
    <w:rsid w:val="00EC1296"/>
    <w:rsid w:val="00EC1D2F"/>
    <w:rsid w:val="00ED2068"/>
    <w:rsid w:val="00ED576B"/>
    <w:rsid w:val="00ED7C44"/>
    <w:rsid w:val="00EE5E71"/>
    <w:rsid w:val="00F0490B"/>
    <w:rsid w:val="00F3135A"/>
    <w:rsid w:val="00F3475F"/>
    <w:rsid w:val="00F37C1F"/>
    <w:rsid w:val="00F4092F"/>
    <w:rsid w:val="00F4330E"/>
    <w:rsid w:val="00F55CFF"/>
    <w:rsid w:val="00F62552"/>
    <w:rsid w:val="00F70232"/>
    <w:rsid w:val="00F82ECE"/>
    <w:rsid w:val="00F969DC"/>
    <w:rsid w:val="00FA1E59"/>
    <w:rsid w:val="00FA298C"/>
    <w:rsid w:val="00FC6469"/>
    <w:rsid w:val="00FD1C5E"/>
    <w:rsid w:val="00FD44C1"/>
    <w:rsid w:val="00FF18CC"/>
    <w:rsid w:val="00FF62A7"/>
    <w:rsid w:val="00FF6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6D3ED"/>
  <w15:chartTrackingRefBased/>
  <w15:docId w15:val="{870B88DD-1C54-4FB3-940A-BBDC9321D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C5450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ED2068"/>
    <w:rPr>
      <w:color w:val="00566E" w:themeColor="accent4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8B66F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C098F"/>
    <w:rPr>
      <w:color w:val="808080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023FDD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23FDD"/>
    <w:pPr>
      <w:spacing w:before="0" w:after="100" w:line="259" w:lineRule="auto"/>
      <w:ind w:left="220"/>
    </w:pPr>
    <w:rPr>
      <w:rFonts w:eastAsiaTheme="minorEastAsia" w:cs="Times New Roman"/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023FDD"/>
    <w:pPr>
      <w:spacing w:before="0" w:after="100" w:line="259" w:lineRule="auto"/>
    </w:pPr>
    <w:rPr>
      <w:rFonts w:eastAsiaTheme="minorEastAsia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023FDD"/>
    <w:pPr>
      <w:spacing w:before="0" w:after="100" w:line="259" w:lineRule="auto"/>
      <w:ind w:left="440"/>
    </w:pPr>
    <w:rPr>
      <w:rFonts w:eastAsiaTheme="minorEastAsia" w:cs="Times New Roman"/>
      <w:color w:val="auto"/>
    </w:rPr>
  </w:style>
  <w:style w:type="table" w:styleId="TableGrid">
    <w:name w:val="Table Grid"/>
    <w:basedOn w:val="TableNormal"/>
    <w:uiPriority w:val="39"/>
    <w:rsid w:val="00AC18A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AC18AA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E05ABF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uls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C1D01-5B9F-43E5-BD82-082AF7570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2475</TotalTime>
  <Pages>14</Pages>
  <Words>1425</Words>
  <Characters>8124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Raul</dc:creator>
  <cp:keywords/>
  <dc:description/>
  <cp:lastModifiedBy>Supriya Raul</cp:lastModifiedBy>
  <cp:revision>331</cp:revision>
  <cp:lastPrinted>2017-12-14T23:12:00Z</cp:lastPrinted>
  <dcterms:created xsi:type="dcterms:W3CDTF">2017-12-07T14:48:00Z</dcterms:created>
  <dcterms:modified xsi:type="dcterms:W3CDTF">2017-12-15T22:12:00Z</dcterms:modified>
</cp:coreProperties>
</file>